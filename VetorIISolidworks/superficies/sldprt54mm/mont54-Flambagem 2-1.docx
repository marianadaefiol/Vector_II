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3BE678D8" w14:textId="77777777" w:rsidTr="00A43A5B">
        <w:trPr>
          <w:cantSplit/>
          <w:trHeight w:val="4488"/>
        </w:trPr>
        <w:tc>
          <w:tcPr>
            <w:tcW w:w="6285" w:type="dxa"/>
          </w:tcPr>
          <w:p w14:paraId="6DD8AEF3" w14:textId="20DE6DCC" w:rsidR="00F448BC" w:rsidRDefault="00DD0C82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26F5BE" wp14:editId="7D93932E">
                  <wp:extent cx="3853815" cy="1855470"/>
                  <wp:effectExtent l="0" t="0" r="0" b="0"/>
                  <wp:docPr id="3" name="Imagem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85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elacomgrade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19868D82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2CBC80F0" w14:textId="16BC72F4" w:rsidR="00B77317" w:rsidRPr="00CD1539" w:rsidRDefault="00DD0C82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Simulação de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mont54</w:t>
                  </w:r>
                </w:p>
                <w:p w14:paraId="56AB36F3" w14:textId="77777777" w:rsidR="00B77317" w:rsidRPr="00CD1539" w:rsidRDefault="00B77317" w:rsidP="00E217C8">
                  <w:pPr>
                    <w:rPr>
                      <w:rStyle w:val="Forte"/>
                      <w:sz w:val="20"/>
                      <w:szCs w:val="20"/>
                    </w:rPr>
                  </w:pPr>
                </w:p>
                <w:p w14:paraId="0167F839" w14:textId="157A4EA4" w:rsidR="00B77317" w:rsidRPr="00CD1539" w:rsidRDefault="00DD0C82" w:rsidP="009C008A">
                  <w:pPr>
                    <w:rPr>
                      <w:rStyle w:val="Forte"/>
                      <w:sz w:val="20"/>
                      <w:szCs w:val="20"/>
                    </w:rPr>
                  </w:pPr>
                  <w:r>
                    <w:rPr>
                      <w:rStyle w:val="Forte"/>
                      <w:sz w:val="20"/>
                      <w:szCs w:val="20"/>
                    </w:rPr>
                    <w:t>Data</w:t>
                  </w:r>
                  <w:r w:rsidR="00B77317" w:rsidRPr="00CD1539">
                    <w:rPr>
                      <w:rStyle w:val="Forte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Forte"/>
                      <w:b w:val="0"/>
                      <w:sz w:val="20"/>
                      <w:szCs w:val="20"/>
                    </w:rPr>
                    <w:t>quinta-feira, 23 de junho de 2022</w:t>
                  </w:r>
                  <w:r w:rsidR="00B77317" w:rsidRPr="00CD1539">
                    <w:rPr>
                      <w:rStyle w:val="Forte"/>
                      <w:sz w:val="20"/>
                      <w:szCs w:val="20"/>
                    </w:rPr>
                    <w:br/>
                  </w:r>
                  <w:r>
                    <w:rPr>
                      <w:rStyle w:val="Forte"/>
                      <w:sz w:val="20"/>
                      <w:szCs w:val="20"/>
                    </w:rPr>
                    <w:t>Projetista</w:t>
                  </w:r>
                  <w:r w:rsidR="00B77317" w:rsidRPr="00CD1539">
                    <w:rPr>
                      <w:rStyle w:val="Forte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Forte"/>
                      <w:b w:val="0"/>
                      <w:sz w:val="20"/>
                      <w:szCs w:val="20"/>
                    </w:rPr>
                    <w:t>CBarros</w:t>
                  </w:r>
                </w:p>
                <w:p w14:paraId="0CAA646C" w14:textId="44ADCDE3" w:rsidR="00B77317" w:rsidRPr="00CD1539" w:rsidRDefault="00DD0C82" w:rsidP="009C008A">
                  <w:pPr>
                    <w:rPr>
                      <w:rStyle w:val="Forte"/>
                      <w:b w:val="0"/>
                      <w:sz w:val="20"/>
                      <w:szCs w:val="20"/>
                    </w:rPr>
                  </w:pPr>
                  <w:r>
                    <w:rPr>
                      <w:rStyle w:val="Forte"/>
                      <w:sz w:val="20"/>
                      <w:szCs w:val="20"/>
                    </w:rPr>
                    <w:t>Nome do estudo</w:t>
                  </w:r>
                  <w:r w:rsidR="00B77317" w:rsidRPr="00CD1539">
                    <w:rPr>
                      <w:rStyle w:val="Forte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Forte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Forte"/>
                      <w:b w:val="0"/>
                      <w:sz w:val="20"/>
                      <w:szCs w:val="20"/>
                    </w:rPr>
                    <w:t>Flambagem 2</w:t>
                  </w:r>
                </w:p>
                <w:p w14:paraId="7FDB422C" w14:textId="22F5C22C" w:rsidR="00B77317" w:rsidRPr="006A441F" w:rsidRDefault="00DD0C82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Forte"/>
                      <w:sz w:val="20"/>
                      <w:szCs w:val="20"/>
                    </w:rPr>
                    <w:t>Tipo de análise</w:t>
                  </w:r>
                  <w:r w:rsidR="00B77317" w:rsidRPr="00CD1539">
                    <w:rPr>
                      <w:rStyle w:val="Forte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Forte"/>
                      <w:b w:val="0"/>
                    </w:rPr>
                    <w:t xml:space="preserve"> </w:t>
                  </w:r>
                  <w:r>
                    <w:rPr>
                      <w:rStyle w:val="Forte"/>
                      <w:b w:val="0"/>
                      <w:sz w:val="20"/>
                      <w:szCs w:val="20"/>
                    </w:rPr>
                    <w:t>Flambagem</w:t>
                  </w:r>
                </w:p>
              </w:tc>
            </w:tr>
            <w:tr w:rsidR="00B77317" w14:paraId="4CDBA0B3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59EF654E" w14:textId="721B52E3" w:rsidR="00B77317" w:rsidRDefault="00DD0C82" w:rsidP="00E3408D">
                      <w:pPr>
                        <w:pStyle w:val="CabealhodoSumrio"/>
                      </w:pPr>
                      <w:r>
                        <w:t>Sumário</w:t>
                      </w:r>
                    </w:p>
                    <w:p w14:paraId="1A55C2F0" w14:textId="23738544" w:rsidR="00DD0C82" w:rsidRDefault="001041F1">
                      <w:pPr>
                        <w:pStyle w:val="Sumrio1"/>
                        <w:rPr>
                          <w:noProof/>
                          <w:sz w:val="22"/>
                          <w:lang w:val="pt-BR" w:eastAsia="pt-BR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06915100" w:history="1">
                        <w:r w:rsidR="00DD0C82" w:rsidRPr="00B13C61">
                          <w:rPr>
                            <w:rStyle w:val="Hyperlink"/>
                            <w:noProof/>
                          </w:rPr>
                          <w:t>Descrição</w:t>
                        </w:r>
                        <w:r w:rsidR="00DD0C82">
                          <w:rPr>
                            <w:noProof/>
                            <w:webHidden/>
                          </w:rPr>
                          <w:tab/>
                        </w:r>
                        <w:r w:rsidR="00DD0C8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D0C82">
                          <w:rPr>
                            <w:noProof/>
                            <w:webHidden/>
                          </w:rPr>
                          <w:instrText xml:space="preserve"> PAGEREF _Toc106915100 \h </w:instrText>
                        </w:r>
                        <w:r w:rsidR="00DD0C82">
                          <w:rPr>
                            <w:noProof/>
                            <w:webHidden/>
                          </w:rPr>
                        </w:r>
                        <w:r w:rsidR="00DD0C8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DD0C82">
                          <w:rPr>
                            <w:noProof/>
                            <w:webHidden/>
                          </w:rPr>
                          <w:t>1</w:t>
                        </w:r>
                        <w:r w:rsidR="00DD0C8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7242722" w14:textId="77E7A26E" w:rsidR="00DD0C82" w:rsidRDefault="00DD0C82">
                      <w:pPr>
                        <w:pStyle w:val="Sumrio1"/>
                        <w:rPr>
                          <w:noProof/>
                          <w:sz w:val="22"/>
                          <w:lang w:val="pt-BR" w:eastAsia="pt-BR"/>
                        </w:rPr>
                      </w:pPr>
                      <w:hyperlink w:anchor="_Toc106915101" w:history="1">
                        <w:r w:rsidRPr="00B13C61">
                          <w:rPr>
                            <w:rStyle w:val="Hyperlink"/>
                            <w:noProof/>
                          </w:rPr>
                          <w:t>Pressuposições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_Toc106915101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0FE3B29" w14:textId="5DA001E8" w:rsidR="00DD0C82" w:rsidRDefault="00DD0C82">
                      <w:pPr>
                        <w:pStyle w:val="Sumrio1"/>
                        <w:rPr>
                          <w:noProof/>
                          <w:sz w:val="22"/>
                          <w:lang w:val="pt-BR" w:eastAsia="pt-BR"/>
                        </w:rPr>
                      </w:pPr>
                      <w:hyperlink w:anchor="_Toc106915102" w:history="1">
                        <w:r w:rsidRPr="00B13C61">
                          <w:rPr>
                            <w:rStyle w:val="Hyperlink"/>
                            <w:noProof/>
                          </w:rPr>
                          <w:t>Informações do modelo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_Toc106915102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4307EBE" w14:textId="5F89E085" w:rsidR="00DD0C82" w:rsidRDefault="00DD0C82">
                      <w:pPr>
                        <w:pStyle w:val="Sumrio1"/>
                        <w:rPr>
                          <w:noProof/>
                          <w:sz w:val="22"/>
                          <w:lang w:val="pt-BR" w:eastAsia="pt-BR"/>
                        </w:rPr>
                      </w:pPr>
                      <w:hyperlink w:anchor="_Toc106915103" w:history="1">
                        <w:r w:rsidRPr="00B13C61">
                          <w:rPr>
                            <w:rStyle w:val="Hyperlink"/>
                            <w:noProof/>
                          </w:rPr>
                          <w:t>Propriedades do estudo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_Toc106915103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37B19C3" w14:textId="036D6076" w:rsidR="00DD0C82" w:rsidRDefault="00DD0C82">
                      <w:pPr>
                        <w:pStyle w:val="Sumrio1"/>
                        <w:rPr>
                          <w:noProof/>
                          <w:sz w:val="22"/>
                          <w:lang w:val="pt-BR" w:eastAsia="pt-BR"/>
                        </w:rPr>
                      </w:pPr>
                      <w:hyperlink w:anchor="_Toc106915104" w:history="1">
                        <w:r w:rsidRPr="00B13C61">
                          <w:rPr>
                            <w:rStyle w:val="Hyperlink"/>
                            <w:noProof/>
                          </w:rPr>
                          <w:t>Unidades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_Toc106915104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4982668" w14:textId="4FD0DC4E" w:rsidR="00DD0C82" w:rsidRDefault="00DD0C82">
                      <w:pPr>
                        <w:pStyle w:val="Sumrio1"/>
                        <w:rPr>
                          <w:noProof/>
                          <w:sz w:val="22"/>
                          <w:lang w:val="pt-BR" w:eastAsia="pt-BR"/>
                        </w:rPr>
                      </w:pPr>
                      <w:hyperlink w:anchor="_Toc106915105" w:history="1">
                        <w:r w:rsidRPr="00B13C61">
                          <w:rPr>
                            <w:rStyle w:val="Hyperlink"/>
                            <w:noProof/>
                          </w:rPr>
                          <w:t>Propriedades do material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_Toc106915105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C063215" w14:textId="1A55D4BB" w:rsidR="00DD0C82" w:rsidRDefault="00DD0C82">
                      <w:pPr>
                        <w:pStyle w:val="Sumrio1"/>
                        <w:rPr>
                          <w:noProof/>
                          <w:sz w:val="22"/>
                          <w:lang w:val="pt-BR" w:eastAsia="pt-BR"/>
                        </w:rPr>
                      </w:pPr>
                      <w:hyperlink w:anchor="_Toc106915106" w:history="1">
                        <w:r w:rsidRPr="00B13C61">
                          <w:rPr>
                            <w:rStyle w:val="Hyperlink"/>
                            <w:noProof/>
                          </w:rPr>
                          <w:t>Acessórios de fixação e Cargas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_Toc106915106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4BC225B" w14:textId="27A9C6BB" w:rsidR="00DD0C82" w:rsidRDefault="00DD0C82">
                      <w:pPr>
                        <w:pStyle w:val="Sumrio1"/>
                        <w:rPr>
                          <w:noProof/>
                          <w:sz w:val="22"/>
                          <w:lang w:val="pt-BR" w:eastAsia="pt-BR"/>
                        </w:rPr>
                      </w:pPr>
                      <w:hyperlink w:anchor="_Toc106915107" w:history="1">
                        <w:r w:rsidRPr="00B13C61">
                          <w:rPr>
                            <w:rStyle w:val="Hyperlink"/>
                            <w:noProof/>
                          </w:rPr>
                          <w:t>Definições de conector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_Toc106915107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07E9E8D" w14:textId="45342C44" w:rsidR="00DD0C82" w:rsidRDefault="00DD0C82">
                      <w:pPr>
                        <w:pStyle w:val="Sumrio1"/>
                        <w:rPr>
                          <w:noProof/>
                          <w:sz w:val="22"/>
                          <w:lang w:val="pt-BR" w:eastAsia="pt-BR"/>
                        </w:rPr>
                      </w:pPr>
                      <w:hyperlink w:anchor="_Toc106915108" w:history="1">
                        <w:r w:rsidRPr="00B13C61">
                          <w:rPr>
                            <w:rStyle w:val="Hyperlink"/>
                            <w:noProof/>
                          </w:rPr>
                          <w:t>Informações de contato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_Toc106915108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495687B" w14:textId="237F0988" w:rsidR="00DD0C82" w:rsidRDefault="00DD0C82">
                      <w:pPr>
                        <w:pStyle w:val="Sumrio1"/>
                        <w:rPr>
                          <w:noProof/>
                          <w:sz w:val="22"/>
                          <w:lang w:val="pt-BR" w:eastAsia="pt-BR"/>
                        </w:rPr>
                      </w:pPr>
                      <w:hyperlink w:anchor="_Toc106915109" w:history="1">
                        <w:r w:rsidRPr="00B13C61">
                          <w:rPr>
                            <w:rStyle w:val="Hyperlink"/>
                            <w:noProof/>
                          </w:rPr>
                          <w:t>Informações de malha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_Toc106915109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2D607AF" w14:textId="69F2AFA4" w:rsidR="00DD0C82" w:rsidRDefault="00DD0C82">
                      <w:pPr>
                        <w:pStyle w:val="Sumrio1"/>
                        <w:rPr>
                          <w:noProof/>
                          <w:sz w:val="22"/>
                          <w:lang w:val="pt-BR" w:eastAsia="pt-BR"/>
                        </w:rPr>
                      </w:pPr>
                      <w:hyperlink w:anchor="_Toc106915110" w:history="1">
                        <w:r w:rsidRPr="00B13C61">
                          <w:rPr>
                            <w:rStyle w:val="Hyperlink"/>
                            <w:noProof/>
                          </w:rPr>
                          <w:t>Detalhes do sensor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_Toc106915110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11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7F1859C" w14:textId="74A07A82" w:rsidR="00DD0C82" w:rsidRDefault="00DD0C82">
                      <w:pPr>
                        <w:pStyle w:val="Sumrio1"/>
                        <w:rPr>
                          <w:noProof/>
                          <w:sz w:val="22"/>
                          <w:lang w:val="pt-BR" w:eastAsia="pt-BR"/>
                        </w:rPr>
                      </w:pPr>
                      <w:hyperlink w:anchor="_Toc106915111" w:history="1">
                        <w:r w:rsidRPr="00B13C61">
                          <w:rPr>
                            <w:rStyle w:val="Hyperlink"/>
                            <w:noProof/>
                          </w:rPr>
                          <w:t>Resultados do estudo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_Toc106915111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79FA4FD" w14:textId="1F194E6C" w:rsidR="00DD0C82" w:rsidRDefault="00DD0C82">
                      <w:pPr>
                        <w:pStyle w:val="Sumrio1"/>
                        <w:rPr>
                          <w:noProof/>
                          <w:sz w:val="22"/>
                          <w:lang w:val="pt-BR" w:eastAsia="pt-BR"/>
                        </w:rPr>
                      </w:pPr>
                      <w:hyperlink w:anchor="_Toc106915112" w:history="1">
                        <w:r w:rsidRPr="00B13C61">
                          <w:rPr>
                            <w:rStyle w:val="Hyperlink"/>
                            <w:noProof/>
                          </w:rPr>
                          <w:t>Conclusão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_Toc106915112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00E3A33" w14:textId="02895D4C" w:rsidR="00B77317" w:rsidRPr="00EF5B54" w:rsidRDefault="001041F1" w:rsidP="00E3408D">
                      <w:pPr>
                        <w:pStyle w:val="Sumrio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20B0DBA1" w14:textId="77777777" w:rsidR="00F448BC" w:rsidRDefault="00F448BC" w:rsidP="00A5373F"/>
        </w:tc>
      </w:tr>
      <w:tr w:rsidR="00F448BC" w14:paraId="4B122319" w14:textId="77777777" w:rsidTr="00BE081A">
        <w:trPr>
          <w:cantSplit/>
          <w:trHeight w:val="3924"/>
        </w:trPr>
        <w:tc>
          <w:tcPr>
            <w:tcW w:w="6285" w:type="dxa"/>
          </w:tcPr>
          <w:p w14:paraId="13B6C9A4" w14:textId="641B871C" w:rsidR="00C27B5D" w:rsidRDefault="00DD0C82" w:rsidP="00C27B5D">
            <w:pPr>
              <w:pStyle w:val="Ttulo1"/>
              <w:outlineLvl w:val="0"/>
            </w:pPr>
            <w:bookmarkStart w:id="0" w:name="_Toc106915100"/>
            <w:r>
              <w:t>Descrição</w:t>
            </w:r>
            <w:bookmarkEnd w:id="0"/>
          </w:p>
          <w:p w14:paraId="666263E1" w14:textId="1EB02FDB" w:rsidR="00F448BC" w:rsidRPr="00E65D6E" w:rsidRDefault="00DD0C82" w:rsidP="00FF408C">
            <w:r>
              <w:t>Sem dados</w:t>
            </w:r>
          </w:p>
        </w:tc>
        <w:tc>
          <w:tcPr>
            <w:tcW w:w="4713" w:type="dxa"/>
            <w:vMerge/>
          </w:tcPr>
          <w:p w14:paraId="679E9DA1" w14:textId="77777777" w:rsidR="00F448BC" w:rsidRPr="00A33AA4" w:rsidRDefault="00F448BC" w:rsidP="00840CC7">
            <w:pPr>
              <w:pStyle w:val="Sumrio3"/>
            </w:pPr>
          </w:p>
        </w:tc>
      </w:tr>
    </w:tbl>
    <w:p w14:paraId="11D9485B" w14:textId="77777777" w:rsidR="00F25CD7" w:rsidRDefault="00F25CD7">
      <w: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423CE9CE" w14:textId="77777777" w:rsidTr="00DD03CF">
        <w:tc>
          <w:tcPr>
            <w:tcW w:w="11016" w:type="dxa"/>
          </w:tcPr>
          <w:p w14:paraId="57B98F78" w14:textId="7CD28F98" w:rsidR="00343025" w:rsidRDefault="00DD0C82" w:rsidP="00343025">
            <w:pPr>
              <w:pStyle w:val="Ttulo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106915101"/>
            <w:r>
              <w:lastRenderedPageBreak/>
              <w:t>Pressuposições</w:t>
            </w:r>
            <w:bookmarkEnd w:id="4"/>
          </w:p>
          <w:p w14:paraId="5B25550E" w14:textId="23B7CA48" w:rsidR="00A96F2C" w:rsidRDefault="00A96F2C" w:rsidP="00A96F2C"/>
        </w:tc>
      </w:tr>
    </w:tbl>
    <w:p w14:paraId="35E25702" w14:textId="77777777" w:rsidR="00343025" w:rsidRDefault="00343025" w:rsidP="00B77317">
      <w:pPr>
        <w:pStyle w:val="Ttulo1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29DED9D2" w14:textId="77777777" w:rsidTr="00ED5A01">
        <w:tc>
          <w:tcPr>
            <w:tcW w:w="11016" w:type="dxa"/>
          </w:tcPr>
          <w:p w14:paraId="4730B308" w14:textId="61CA8E97" w:rsidR="00FF408C" w:rsidRDefault="00DD0C82" w:rsidP="00FF408C">
            <w:pPr>
              <w:pStyle w:val="Ttulo1"/>
              <w:outlineLvl w:val="0"/>
            </w:pPr>
            <w:bookmarkStart w:id="5" w:name="_Toc106915102"/>
            <w:r>
              <w:lastRenderedPageBreak/>
              <w:t>Informações do modelo</w:t>
            </w:r>
            <w:bookmarkEnd w:id="5"/>
          </w:p>
          <w:p w14:paraId="32510270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13772172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elacomgrade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28088419" w14:textId="77777777" w:rsidTr="00077EA0">
                    <w:tc>
                      <w:tcPr>
                        <w:tcW w:w="8640" w:type="dxa"/>
                      </w:tcPr>
                      <w:p w14:paraId="68D755EE" w14:textId="2C01EEDB" w:rsidR="00077EA0" w:rsidRDefault="00DD0C82" w:rsidP="00077EA0">
                        <w:pPr>
                          <w:jc w:val="center"/>
                          <w:rPr>
                            <w:rStyle w:val="Forte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lastRenderedPageBreak/>
                          <w:drawing>
                            <wp:inline distT="0" distB="0" distL="0" distR="0" wp14:anchorId="613506CC" wp14:editId="1BD9F4FB">
                              <wp:extent cx="5349240" cy="3212465"/>
                              <wp:effectExtent l="0" t="0" r="3810" b="6985"/>
                              <wp:docPr id="4" name="Imagem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2124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9C0777D" w14:textId="12462B59" w:rsidR="00C16188" w:rsidRDefault="00DD0C82" w:rsidP="00C16188">
                  <w:pPr>
                    <w:jc w:val="center"/>
                    <w:rPr>
                      <w:rStyle w:val="Forte"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noProof/>
                      <w:sz w:val="20"/>
                      <w:szCs w:val="20"/>
                    </w:rPr>
                    <w:t>Nome do modelo</w:t>
                  </w:r>
                  <w:r w:rsidR="00C16188" w:rsidRPr="00C16188">
                    <w:rPr>
                      <w:rStyle w:val="Forte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Forte"/>
                      <w:noProof/>
                      <w:sz w:val="20"/>
                      <w:szCs w:val="20"/>
                    </w:rPr>
                    <w:t>mont54</w:t>
                  </w:r>
                </w:p>
                <w:p w14:paraId="17B4F065" w14:textId="293379F8" w:rsidR="00C16188" w:rsidRDefault="00DD0C82" w:rsidP="00C16188">
                  <w:pPr>
                    <w:jc w:val="center"/>
                  </w:pPr>
                  <w:r>
                    <w:rPr>
                      <w:rStyle w:val="Forte"/>
                      <w:b/>
                      <w:noProof/>
                      <w:sz w:val="20"/>
                      <w:szCs w:val="20"/>
                    </w:rPr>
                    <w:t>Configuração atual</w:t>
                  </w:r>
                  <w:r w:rsidR="00C16188" w:rsidRPr="00C16188">
                    <w:rPr>
                      <w:rStyle w:val="Forte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Forte"/>
                      <w:noProof/>
                      <w:sz w:val="20"/>
                      <w:szCs w:val="20"/>
                    </w:rPr>
                    <w:t>Valor predeterminado</w:t>
                  </w:r>
                </w:p>
              </w:tc>
            </w:tr>
            <w:tr w:rsidR="00C16188" w14:paraId="3B09B3D6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C4AC238" w14:textId="04F7EF44" w:rsidR="00C16188" w:rsidRPr="0044448A" w:rsidRDefault="00DD0C82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Forte"/>
                      <w:b/>
                      <w:noProof/>
                      <w:sz w:val="24"/>
                      <w:szCs w:val="24"/>
                    </w:rPr>
                    <w:t>Corpos sólidos</w:t>
                  </w:r>
                </w:p>
              </w:tc>
            </w:tr>
            <w:tr w:rsidR="00C16188" w14:paraId="4EAB3DD5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E44FC3E" w14:textId="1A4BFD8B" w:rsidR="00C16188" w:rsidRDefault="00DD0C82" w:rsidP="0044448A">
                  <w:pPr>
                    <w:jc w:val="center"/>
                  </w:pPr>
                  <w:r>
                    <w:rPr>
                      <w:rStyle w:val="Forte"/>
                      <w:b/>
                      <w:noProof/>
                      <w:sz w:val="20"/>
                      <w:szCs w:val="20"/>
                    </w:rPr>
                    <w:t>Nome e referência do documento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78DDF1E" w14:textId="735B4C70" w:rsidR="00C16188" w:rsidRDefault="00DD0C8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b/>
                      <w:noProof/>
                      <w:sz w:val="20"/>
                      <w:szCs w:val="20"/>
                    </w:rPr>
                    <w:t>Tratado como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8B560D5" w14:textId="0A428134" w:rsidR="00C16188" w:rsidRDefault="00DD0C8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b/>
                      <w:noProof/>
                      <w:sz w:val="20"/>
                      <w:szCs w:val="20"/>
                    </w:rPr>
                    <w:t>Propriedades volumétricas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150AA8A" w14:textId="65EDF1B4" w:rsidR="00C16188" w:rsidRDefault="00DD0C8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b/>
                      <w:noProof/>
                      <w:sz w:val="20"/>
                      <w:szCs w:val="20"/>
                    </w:rPr>
                    <w:t>Caminho/Data do documento modificado</w:t>
                  </w:r>
                </w:p>
              </w:tc>
            </w:tr>
            <w:tr w:rsidR="00DD0C82" w14:paraId="70585E1A" w14:textId="77777777" w:rsidTr="00CC01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51AB03F" w14:textId="0BDFD784" w:rsidR="00DD0C82" w:rsidRDefault="00DD0C82" w:rsidP="00CC0170">
                  <w:pPr>
                    <w:jc w:val="center"/>
                    <w:rPr>
                      <w:rStyle w:val="Forte"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Superfície-Extrusão1</w:t>
                  </w:r>
                </w:p>
                <w:p w14:paraId="0BE81C62" w14:textId="38462B6B" w:rsidR="00DD0C82" w:rsidRPr="0044448A" w:rsidRDefault="00DD0C82" w:rsidP="00CC017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6FC750B" wp14:editId="3215E1C2">
                        <wp:extent cx="1562735" cy="938530"/>
                        <wp:effectExtent l="0" t="0" r="0" b="0"/>
                        <wp:docPr id="5" name="Imagem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385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295979E" w14:textId="44BB163D" w:rsidR="00DD0C82" w:rsidRPr="0044448A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Corpo sólido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EDB643F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Massa:0,00499563 kg</w:t>
                  </w:r>
                </w:p>
                <w:p w14:paraId="1E7E8C53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Volume:3,26726e-05 m^3</w:t>
                  </w:r>
                </w:p>
                <w:p w14:paraId="040D9430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Densidade:152,9 kg/m^3</w:t>
                  </w:r>
                </w:p>
                <w:p w14:paraId="03DEC553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Peso:0,0489572 N</w:t>
                  </w:r>
                </w:p>
                <w:p w14:paraId="1FE67532" w14:textId="17FA997B" w:rsidR="00DD0C82" w:rsidRPr="0044448A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AC10DB9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C:\Users\caiosnx\iCloudDrive\projetos\VetorIISolidworks\superficies\sldprt54mm\conector54.SLDPRT</w:t>
                  </w:r>
                </w:p>
                <w:p w14:paraId="672ACF1C" w14:textId="1B3856EA" w:rsidR="00DD0C82" w:rsidRPr="0044448A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Jun  3 21:56:19 2022</w:t>
                  </w:r>
                </w:p>
              </w:tc>
            </w:tr>
            <w:tr w:rsidR="00DD0C82" w14:paraId="0576F703" w14:textId="77777777" w:rsidTr="00CC01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91F1218" w14:textId="2EC56779" w:rsidR="00DD0C82" w:rsidRDefault="00DD0C82" w:rsidP="00CC0170">
                  <w:pPr>
                    <w:jc w:val="center"/>
                    <w:rPr>
                      <w:rStyle w:val="Forte"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Superfície-Extrusão2</w:t>
                  </w:r>
                </w:p>
                <w:p w14:paraId="0805E5EF" w14:textId="75CD853C" w:rsidR="00DD0C82" w:rsidRPr="0044448A" w:rsidRDefault="00DD0C82" w:rsidP="00CC017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87D34FF" wp14:editId="6AE7103D">
                        <wp:extent cx="1562735" cy="938530"/>
                        <wp:effectExtent l="0" t="0" r="0" b="0"/>
                        <wp:docPr id="6" name="Imagem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385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52B2AD" w14:textId="59594416" w:rsidR="00DD0C82" w:rsidRPr="0044448A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Corpo sólido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F6C0CB4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Massa:0,000611965 kg</w:t>
                  </w:r>
                </w:p>
                <w:p w14:paraId="19DDD629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Volume:4,00239e-06 m^3</w:t>
                  </w:r>
                </w:p>
                <w:p w14:paraId="008FC543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Densidade:152,9 kg/m^3</w:t>
                  </w:r>
                </w:p>
                <w:p w14:paraId="60D5905C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Peso:0,00599726 N</w:t>
                  </w:r>
                </w:p>
                <w:p w14:paraId="309D812C" w14:textId="268F41A1" w:rsidR="00DD0C82" w:rsidRPr="0044448A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4F9B89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C:\Users\caiosnx\iCloudDrive\projetos\VetorIISolidworks\superficies\sldprt54mm\conector54.SLDPRT</w:t>
                  </w:r>
                </w:p>
                <w:p w14:paraId="25714529" w14:textId="1C0EB508" w:rsidR="00DD0C82" w:rsidRPr="0044448A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Jun  3 21:56:19 2022</w:t>
                  </w:r>
                </w:p>
              </w:tc>
            </w:tr>
            <w:tr w:rsidR="00DD0C82" w14:paraId="452B7E81" w14:textId="77777777" w:rsidTr="00CC01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FEEDBA6" w14:textId="661D2544" w:rsidR="00DD0C82" w:rsidRDefault="00DD0C82" w:rsidP="00CC0170">
                  <w:pPr>
                    <w:jc w:val="center"/>
                    <w:rPr>
                      <w:rStyle w:val="Forte"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Superfície-Extrusão3</w:t>
                  </w:r>
                </w:p>
                <w:p w14:paraId="496D3390" w14:textId="7F9B0A9B" w:rsidR="00DD0C82" w:rsidRPr="0044448A" w:rsidRDefault="00DD0C82" w:rsidP="00CC017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9F2E4E6" wp14:editId="37D742B5">
                        <wp:extent cx="1562735" cy="938530"/>
                        <wp:effectExtent l="0" t="0" r="0" b="0"/>
                        <wp:docPr id="7" name="Imagem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385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60075B" w14:textId="2A6032F9" w:rsidR="00DD0C82" w:rsidRPr="0044448A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Corpo sólido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9176574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Massa:0,000611965 kg</w:t>
                  </w:r>
                </w:p>
                <w:p w14:paraId="530AE273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Volume:4,00239e-06 m^3</w:t>
                  </w:r>
                </w:p>
                <w:p w14:paraId="4590094E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Densidade:152,9 kg/m^3</w:t>
                  </w:r>
                </w:p>
                <w:p w14:paraId="40A66082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Peso:0,00599726 N</w:t>
                  </w:r>
                </w:p>
                <w:p w14:paraId="68072B69" w14:textId="41C1BE17" w:rsidR="00DD0C82" w:rsidRPr="0044448A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6C9BD4F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C:\Users\caiosnx\iCloudDrive\projetos\VetorIISolidworks\superficies\sldprt54mm\conector54.SLDPRT</w:t>
                  </w:r>
                </w:p>
                <w:p w14:paraId="761956FF" w14:textId="54703712" w:rsidR="00DD0C82" w:rsidRPr="0044448A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Jun  3 21:56:19 2022</w:t>
                  </w:r>
                </w:p>
              </w:tc>
            </w:tr>
            <w:tr w:rsidR="00DD0C82" w14:paraId="4927F52B" w14:textId="77777777" w:rsidTr="00CC01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0A0FD18" w14:textId="2D1F5540" w:rsidR="00DD0C82" w:rsidRDefault="00DD0C82" w:rsidP="00CC0170">
                  <w:pPr>
                    <w:jc w:val="center"/>
                    <w:rPr>
                      <w:rStyle w:val="Forte"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Espessamento1</w:t>
                  </w:r>
                </w:p>
                <w:p w14:paraId="2B1A6094" w14:textId="19F0AE1A" w:rsidR="00DD0C82" w:rsidRPr="0044448A" w:rsidRDefault="00DD0C82" w:rsidP="00CC0170">
                  <w:pPr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153D092" wp14:editId="7B8B8AAB">
                        <wp:extent cx="1562735" cy="938530"/>
                        <wp:effectExtent l="0" t="0" r="0" b="0"/>
                        <wp:docPr id="8" name="Imagem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385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DF7E5F5" w14:textId="3CE2E15F" w:rsidR="00DD0C82" w:rsidRPr="0044448A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lastRenderedPageBreak/>
                    <w:t>Corpo sólido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28696FB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Massa:0,00169638 kg</w:t>
                  </w:r>
                </w:p>
                <w:p w14:paraId="2178BF2D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Volume:1,10945e-05 m^3</w:t>
                  </w:r>
                </w:p>
                <w:p w14:paraId="42466F27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Densidade:152,903 kg/m^3</w:t>
                  </w:r>
                </w:p>
                <w:p w14:paraId="0FBDC3D6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Peso:0,0166245 N</w:t>
                  </w:r>
                </w:p>
                <w:p w14:paraId="1A3DB9D4" w14:textId="2322F92C" w:rsidR="00DD0C82" w:rsidRPr="0044448A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EA472E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C:\Users\caiosnx\iCloudDrive\projetos\VetorIISolidworks\superficies\sldprt54mm\conesup54.SLDPRT</w:t>
                  </w:r>
                </w:p>
                <w:p w14:paraId="4D0EBAFA" w14:textId="56B98461" w:rsidR="00DD0C82" w:rsidRPr="0044448A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Jun  3 21:58:23 2022</w:t>
                  </w:r>
                </w:p>
              </w:tc>
            </w:tr>
            <w:tr w:rsidR="00DD0C82" w14:paraId="67B3E0E6" w14:textId="77777777" w:rsidTr="00CC01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CF53F20" w14:textId="013F69ED" w:rsidR="00DD0C82" w:rsidRDefault="00DD0C82" w:rsidP="00CC0170">
                  <w:pPr>
                    <w:jc w:val="center"/>
                    <w:rPr>
                      <w:rStyle w:val="Forte"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Superfície-Extrusão1</w:t>
                  </w:r>
                </w:p>
                <w:p w14:paraId="07837390" w14:textId="12E8755E" w:rsidR="00DD0C82" w:rsidRPr="0044448A" w:rsidRDefault="00DD0C82" w:rsidP="00CC017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AEB4959" wp14:editId="58E43D26">
                        <wp:extent cx="1562735" cy="938530"/>
                        <wp:effectExtent l="0" t="0" r="0" b="0"/>
                        <wp:docPr id="9" name="Imagem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385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8F512FC" w14:textId="47A073BF" w:rsidR="00DD0C82" w:rsidRPr="0044448A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Corpo sólido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24A7652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Massa:0,00899214 kg</w:t>
                  </w:r>
                </w:p>
                <w:p w14:paraId="1947A620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Volume:5,88106e-05 m^3</w:t>
                  </w:r>
                </w:p>
                <w:p w14:paraId="25C6E592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Densidade:152,9 kg/m^3</w:t>
                  </w:r>
                </w:p>
                <w:p w14:paraId="779D7FB0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Peso:0,088123 N</w:t>
                  </w:r>
                </w:p>
                <w:p w14:paraId="4CE625D0" w14:textId="5A61DE64" w:rsidR="00DD0C82" w:rsidRPr="0044448A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BB8D9EB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C:\Users\caiosnx\iCloudDrive\projetos\VetorIISolidworks\superficies\sldprt54mm\contcone54.SLDPRT</w:t>
                  </w:r>
                </w:p>
                <w:p w14:paraId="3445755B" w14:textId="6D8CCEE8" w:rsidR="00DD0C82" w:rsidRPr="0044448A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Jun  3 21:57:17 2022</w:t>
                  </w:r>
                </w:p>
              </w:tc>
            </w:tr>
            <w:tr w:rsidR="00DD0C82" w14:paraId="3169D86A" w14:textId="77777777" w:rsidTr="00CC01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AC7C446" w14:textId="10C05BE1" w:rsidR="00DD0C82" w:rsidRDefault="00DD0C82" w:rsidP="00CC0170">
                  <w:pPr>
                    <w:jc w:val="center"/>
                    <w:rPr>
                      <w:rStyle w:val="Forte"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Superfície-Extrusão1</w:t>
                  </w:r>
                </w:p>
                <w:p w14:paraId="5CC1A0C6" w14:textId="52975B77" w:rsidR="00DD0C82" w:rsidRPr="0044448A" w:rsidRDefault="00DD0C82" w:rsidP="00CC017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39CC0EB" wp14:editId="2AE4E9BC">
                        <wp:extent cx="1562735" cy="938530"/>
                        <wp:effectExtent l="0" t="0" r="0" b="0"/>
                        <wp:docPr id="10" name="Imagem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385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B41A2C6" w14:textId="6DB42588" w:rsidR="00DD0C82" w:rsidRPr="0044448A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Corpo sólido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0CED968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Massa:0,0379668 kg</w:t>
                  </w:r>
                </w:p>
                <w:p w14:paraId="64C5732F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Volume:0,000248311 m^3</w:t>
                  </w:r>
                </w:p>
                <w:p w14:paraId="1C029A2D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Densidade:152,9 kg/m^3</w:t>
                  </w:r>
                </w:p>
                <w:p w14:paraId="23692B35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Peso:0,372075 N</w:t>
                  </w:r>
                </w:p>
                <w:p w14:paraId="700E4D69" w14:textId="2AE16194" w:rsidR="00DD0C82" w:rsidRPr="0044448A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68775E4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C:\Users\caiosnx\iCloudDrive\projetos\VetorIISolidworks\superficies\sldprt54mm\corposupmain54.SLDPRT</w:t>
                  </w:r>
                </w:p>
                <w:p w14:paraId="6FBC99EC" w14:textId="05C27C28" w:rsidR="00DD0C82" w:rsidRPr="0044448A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Jun  3 21:57:54 2022</w:t>
                  </w:r>
                </w:p>
              </w:tc>
            </w:tr>
            <w:tr w:rsidR="00DD0C82" w14:paraId="20F90DA8" w14:textId="77777777" w:rsidTr="00CC01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4A020B7" w14:textId="450890AA" w:rsidR="00DD0C82" w:rsidRDefault="00DD0C82" w:rsidP="00CC0170">
                  <w:pPr>
                    <w:jc w:val="center"/>
                    <w:rPr>
                      <w:rStyle w:val="Forte"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Espessamento1</w:t>
                  </w:r>
                </w:p>
                <w:p w14:paraId="4E13EDE3" w14:textId="787CA62F" w:rsidR="00DD0C82" w:rsidRPr="0044448A" w:rsidRDefault="00DD0C82" w:rsidP="00CC017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1006470" wp14:editId="55DE2033">
                        <wp:extent cx="1562735" cy="938530"/>
                        <wp:effectExtent l="0" t="0" r="0" b="0"/>
                        <wp:docPr id="11" name="Imagem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385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D99FC66" w14:textId="20705EFA" w:rsidR="00DD0C82" w:rsidRPr="0044448A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Corpo sólido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32AFCE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Massa:0,000510564 kg</w:t>
                  </w:r>
                </w:p>
                <w:p w14:paraId="36F733BB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Volume:3,3392e-06 m^3</w:t>
                  </w:r>
                </w:p>
                <w:p w14:paraId="3F79D000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Densidade:152,9 kg/m^3</w:t>
                  </w:r>
                </w:p>
                <w:p w14:paraId="4A314693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Peso:0,00500353 N</w:t>
                  </w:r>
                </w:p>
                <w:p w14:paraId="4774B437" w14:textId="3F2D5C0D" w:rsidR="00DD0C82" w:rsidRPr="0044448A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4C26C55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C:\Users\caiosnx\iCloudDrive\projetos\VetorIISolidworks\superficies\sldprt54mm\stablesup54.SLDPRT</w:t>
                  </w:r>
                </w:p>
                <w:p w14:paraId="63326FD4" w14:textId="31C2BE57" w:rsidR="00DD0C82" w:rsidRPr="0044448A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Jun  3 21:58:23 2022</w:t>
                  </w:r>
                </w:p>
              </w:tc>
            </w:tr>
            <w:tr w:rsidR="00DD0C82" w14:paraId="327E0FF0" w14:textId="77777777" w:rsidTr="00CC01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D8DA041" w14:textId="1DBB3736" w:rsidR="00DD0C82" w:rsidRDefault="00DD0C82" w:rsidP="00CC0170">
                  <w:pPr>
                    <w:jc w:val="center"/>
                    <w:rPr>
                      <w:rStyle w:val="Forte"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Espessamento1</w:t>
                  </w:r>
                </w:p>
                <w:p w14:paraId="0D499643" w14:textId="502DE20A" w:rsidR="00DD0C82" w:rsidRPr="0044448A" w:rsidRDefault="00DD0C82" w:rsidP="00CC017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B458A8E" wp14:editId="214A836B">
                        <wp:extent cx="1562735" cy="938530"/>
                        <wp:effectExtent l="0" t="0" r="0" b="0"/>
                        <wp:docPr id="12" name="Imagem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385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B16481A" w14:textId="21A109A6" w:rsidR="00DD0C82" w:rsidRPr="0044448A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Corpo sólido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15A985C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Massa:0,000510564 kg</w:t>
                  </w:r>
                </w:p>
                <w:p w14:paraId="5EE87232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Volume:3,3392e-06 m^3</w:t>
                  </w:r>
                </w:p>
                <w:p w14:paraId="2842EE79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Densidade:152,9 kg/m^3</w:t>
                  </w:r>
                </w:p>
                <w:p w14:paraId="23C3F562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Peso:0,00500353 N</w:t>
                  </w:r>
                </w:p>
                <w:p w14:paraId="00D8FD64" w14:textId="2AC35C98" w:rsidR="00DD0C82" w:rsidRPr="0044448A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85F34D2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C:\Users\caiosnx\iCloudDrive\projetos\VetorIISolidworks\superficies\sldprt54mm\stablesup54.SLDPRT</w:t>
                  </w:r>
                </w:p>
                <w:p w14:paraId="1F7DA70B" w14:textId="177A2858" w:rsidR="00DD0C82" w:rsidRPr="0044448A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Jun  3 21:58:23 2022</w:t>
                  </w:r>
                </w:p>
              </w:tc>
            </w:tr>
            <w:tr w:rsidR="00DD0C82" w14:paraId="35574DE6" w14:textId="77777777" w:rsidTr="00CC01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9363F58" w14:textId="2264CD35" w:rsidR="00DD0C82" w:rsidRDefault="00DD0C82" w:rsidP="00CC0170">
                  <w:pPr>
                    <w:jc w:val="center"/>
                    <w:rPr>
                      <w:rStyle w:val="Forte"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Espessamento1</w:t>
                  </w:r>
                </w:p>
                <w:p w14:paraId="2128EA4D" w14:textId="10336CF0" w:rsidR="00DD0C82" w:rsidRPr="0044448A" w:rsidRDefault="00DD0C82" w:rsidP="00CC017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FE6FABF" wp14:editId="63E68356">
                        <wp:extent cx="1562735" cy="938530"/>
                        <wp:effectExtent l="0" t="0" r="0" b="0"/>
                        <wp:docPr id="13" name="Imagem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385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9B14734" w14:textId="63196E1C" w:rsidR="00DD0C82" w:rsidRPr="0044448A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Corpo sólido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F0C1F21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Massa:0,000510564 kg</w:t>
                  </w:r>
                </w:p>
                <w:p w14:paraId="5DF535AB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Volume:3,3392e-06 m^3</w:t>
                  </w:r>
                </w:p>
                <w:p w14:paraId="09220603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Densidade:152,9 kg/m^3</w:t>
                  </w:r>
                </w:p>
                <w:p w14:paraId="29C88CC9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Peso:0,00500353 N</w:t>
                  </w:r>
                </w:p>
                <w:p w14:paraId="61057310" w14:textId="794D692B" w:rsidR="00DD0C82" w:rsidRPr="0044448A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52A7471" w14:textId="77777777" w:rsidR="00DD0C82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C:\Users\caiosnx\iCloudDrive\projetos\VetorIISolidworks\superficies\sldprt54mm\stablesup54.SLDPRT</w:t>
                  </w:r>
                </w:p>
                <w:p w14:paraId="291C14D1" w14:textId="08C1EAB8" w:rsidR="00DD0C82" w:rsidRPr="0044448A" w:rsidRDefault="00DD0C82" w:rsidP="00CC017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Jun  3 21:58:23 2022</w:t>
                  </w:r>
                </w:p>
              </w:tc>
            </w:tr>
            <w:tr w:rsidR="00C16188" w14:paraId="7DE2F889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A6FFC15" w14:textId="29A8866C" w:rsidR="00C16188" w:rsidRDefault="00DD0C82" w:rsidP="0044448A">
                  <w:pPr>
                    <w:jc w:val="center"/>
                    <w:rPr>
                      <w:rStyle w:val="Forte"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Espessamento1</w:t>
                  </w:r>
                </w:p>
                <w:p w14:paraId="55267417" w14:textId="134FE62D" w:rsidR="004B3022" w:rsidRPr="0044448A" w:rsidRDefault="00DD0C82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B3E0B22" wp14:editId="5F2F4135">
                        <wp:extent cx="1562735" cy="938530"/>
                        <wp:effectExtent l="0" t="0" r="0" b="0"/>
                        <wp:docPr id="14" name="Imagem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385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F40749E" w14:textId="5B1D8902" w:rsidR="00C16188" w:rsidRPr="0044448A" w:rsidRDefault="00DD0C8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Corpo sólido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4D4E71B" w14:textId="77777777" w:rsidR="00DD0C82" w:rsidRDefault="00DD0C8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Massa:0,000510564 kg</w:t>
                  </w:r>
                </w:p>
                <w:p w14:paraId="73E18EA6" w14:textId="77777777" w:rsidR="00DD0C82" w:rsidRDefault="00DD0C8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Volume:3,3392e-06 m^3</w:t>
                  </w:r>
                </w:p>
                <w:p w14:paraId="08484B0D" w14:textId="77777777" w:rsidR="00DD0C82" w:rsidRDefault="00DD0C8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Densidade:152,9 kg/m^3</w:t>
                  </w:r>
                </w:p>
                <w:p w14:paraId="7015D3BE" w14:textId="77777777" w:rsidR="00DD0C82" w:rsidRDefault="00DD0C8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Peso:0,00500353 N</w:t>
                  </w:r>
                </w:p>
                <w:p w14:paraId="26C69835" w14:textId="5873DDEE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18578A" w14:textId="77777777" w:rsidR="00DD0C82" w:rsidRDefault="00DD0C8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/>
                      <w:bCs/>
                      <w:noProof/>
                      <w:sz w:val="20"/>
                      <w:szCs w:val="20"/>
                    </w:rPr>
                    <w:t>C:\Users\caiosnx\iCloudDrive\projetos\VetorIISolidworks\superficies\sldprt54mm\stablesup54.SLDPRT</w:t>
                  </w:r>
                </w:p>
                <w:p w14:paraId="2BC9F5AF" w14:textId="29E33F4C" w:rsidR="00C16188" w:rsidRPr="0044448A" w:rsidRDefault="00DD0C8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Jun  3 21:58:23 2022</w:t>
                  </w:r>
                </w:p>
              </w:tc>
            </w:tr>
          </w:tbl>
          <w:p w14:paraId="2E55BA75" w14:textId="671F48FF" w:rsidR="00FF408C" w:rsidRDefault="00FF408C" w:rsidP="00A96F2C"/>
        </w:tc>
      </w:tr>
    </w:tbl>
    <w:p w14:paraId="6557136C" w14:textId="77777777" w:rsidR="00FF408C" w:rsidRDefault="00FF408C" w:rsidP="00FF408C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14:paraId="1F21D1E5" w14:textId="77777777" w:rsidTr="005E294F">
        <w:tc>
          <w:tcPr>
            <w:tcW w:w="11016" w:type="dxa"/>
          </w:tcPr>
          <w:p w14:paraId="5890F0AC" w14:textId="5E2FD387" w:rsidR="00B35001" w:rsidRPr="00B35001" w:rsidRDefault="00DD0C82" w:rsidP="00B35001">
            <w:pPr>
              <w:pStyle w:val="Ttulo1"/>
              <w:outlineLvl w:val="0"/>
            </w:pPr>
            <w:bookmarkStart w:id="6" w:name="_Toc106915103"/>
            <w:r>
              <w:lastRenderedPageBreak/>
              <w:t>Propriedades do estudo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1930"/>
              <w:gridCol w:w="8275"/>
            </w:tblGrid>
            <w:tr w:rsidR="00B35001" w14:paraId="2A9C459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6DD98A" w14:textId="0F16F7EC" w:rsidR="00B35001" w:rsidRDefault="00DD0C82" w:rsidP="005E294F">
                  <w:r>
                    <w:t>Nome do estudo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3F61EB" w14:textId="3628F1A2" w:rsidR="00B35001" w:rsidRDefault="00DD0C8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Flambagem 2</w:t>
                  </w:r>
                </w:p>
              </w:tc>
            </w:tr>
            <w:tr w:rsidR="00DD0C82" w14:paraId="4F3D9FB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F274A6" w14:textId="0A25C9F7" w:rsidR="00DD0C82" w:rsidRDefault="00DD0C82" w:rsidP="005E294F">
                  <w:r>
                    <w:t>Tipo de análise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672052F" w14:textId="66C1B3F6" w:rsidR="00DD0C82" w:rsidRDefault="00DD0C8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Flambagem</w:t>
                  </w:r>
                </w:p>
              </w:tc>
            </w:tr>
            <w:tr w:rsidR="00DD0C82" w14:paraId="0A035E5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E3DA54" w14:textId="3E47E86E" w:rsidR="00DD0C82" w:rsidRDefault="00DD0C82" w:rsidP="005E294F">
                  <w:r>
                    <w:t>Tipo de malha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73BBE61" w14:textId="67ACAB36" w:rsidR="00DD0C82" w:rsidRDefault="00DD0C8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Malha sólida</w:t>
                  </w:r>
                </w:p>
              </w:tc>
            </w:tr>
            <w:tr w:rsidR="00DD0C82" w14:paraId="09E3600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278CE7" w14:textId="72E85CE9" w:rsidR="00DD0C82" w:rsidRDefault="00DD0C82" w:rsidP="005E294F">
                  <w:r>
                    <w:t>Número de modos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55351D" w14:textId="57414B75" w:rsidR="00DD0C82" w:rsidRDefault="00DD0C8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DD0C82" w14:paraId="2794A94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1F410F" w14:textId="0D2E9F46" w:rsidR="00DD0C82" w:rsidRDefault="00DD0C82" w:rsidP="005E294F">
                  <w:r>
                    <w:t>Tipo de Solver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0FB4B7" w14:textId="50A106C9" w:rsidR="00DD0C82" w:rsidRDefault="00DD0C8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FFEPlus</w:t>
                  </w:r>
                </w:p>
              </w:tc>
            </w:tr>
            <w:tr w:rsidR="00DD0C82" w14:paraId="29D5FF3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36323A" w14:textId="11AC80FA" w:rsidR="00DD0C82" w:rsidRDefault="00DD0C82" w:rsidP="005E294F">
                  <w:r>
                    <w:t>Opções de união incompatíveis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31C817" w14:textId="21DCBFCD" w:rsidR="00DD0C82" w:rsidRDefault="00DD0C8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Automático</w:t>
                  </w:r>
                </w:p>
              </w:tc>
            </w:tr>
            <w:tr w:rsidR="00DD0C82" w14:paraId="7A027B0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B9D948" w14:textId="4C35E428" w:rsidR="00DD0C82" w:rsidRDefault="00DD0C82" w:rsidP="005E294F">
                  <w:r>
                    <w:t xml:space="preserve">Efeito térmico: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D15DA7" w14:textId="4A7EBC41" w:rsidR="00DD0C82" w:rsidRDefault="00DD0C8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Ativada</w:t>
                  </w:r>
                </w:p>
              </w:tc>
            </w:tr>
            <w:tr w:rsidR="00DD0C82" w14:paraId="05BF1F04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D03C85" w14:textId="10159578" w:rsidR="00DD0C82" w:rsidRDefault="00DD0C82" w:rsidP="005E294F">
                  <w:r>
                    <w:t>Opção térmica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AE7B5C" w14:textId="2713C995" w:rsidR="00DD0C82" w:rsidRDefault="00DD0C8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Incluir cargas de temperatura</w:t>
                  </w:r>
                </w:p>
              </w:tc>
            </w:tr>
            <w:tr w:rsidR="00DD0C82" w14:paraId="56F684D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0A859F" w14:textId="4A523D23" w:rsidR="00DD0C82" w:rsidRDefault="00DD0C82" w:rsidP="005E294F">
                  <w:r>
                    <w:t>Temperatura de deformação zero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B51514" w14:textId="5000412E" w:rsidR="00DD0C82" w:rsidRDefault="00DD0C8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DD0C82" w14:paraId="50419EE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8F1E25C" w14:textId="007B0E58" w:rsidR="00DD0C82" w:rsidRDefault="00DD0C82" w:rsidP="005E294F">
                  <w:r>
                    <w:t>Inclui efeitos da pressão de fluidos do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85C0C9" w14:textId="0BE1FF71" w:rsidR="00DD0C82" w:rsidRDefault="00DD0C8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Desativada</w:t>
                  </w:r>
                </w:p>
              </w:tc>
            </w:tr>
            <w:tr w:rsidR="00DD0C82" w14:paraId="4DDC3A0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007750" w14:textId="14AAAC2F" w:rsidR="00DD0C82" w:rsidRDefault="00DD0C82" w:rsidP="005E294F">
                  <w:r>
                    <w:t xml:space="preserve">Mola suave: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EDEE50" w14:textId="729C3CCC" w:rsidR="00DD0C82" w:rsidRDefault="00DD0C8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Desativada</w:t>
                  </w:r>
                </w:p>
              </w:tc>
            </w:tr>
            <w:tr w:rsidR="00DD0C82" w14:paraId="3615F6A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20EE83" w14:textId="03A324DB" w:rsidR="00DD0C82" w:rsidRDefault="00DD0C82" w:rsidP="005E294F">
                  <w:r>
                    <w:t>Pasta de resultados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6AF3C1" w14:textId="24C99909" w:rsidR="00DD0C82" w:rsidRDefault="00DD0C8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Documento do SOLIDWORKS (C:\Users\caiosnx\iCloudDrive\projetos\VetorIISolidworks\superficies\sldprt54mm)</w:t>
                  </w:r>
                </w:p>
              </w:tc>
            </w:tr>
          </w:tbl>
          <w:p w14:paraId="09BC7D5B" w14:textId="0A338226" w:rsidR="005E294F" w:rsidRDefault="005E294F" w:rsidP="00A96F2C"/>
        </w:tc>
      </w:tr>
      <w:bookmarkEnd w:id="1"/>
      <w:bookmarkEnd w:id="2"/>
      <w:bookmarkEnd w:id="3"/>
    </w:tbl>
    <w:p w14:paraId="6F7DFCC1" w14:textId="77777777" w:rsidR="00F33129" w:rsidRDefault="00F33129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14:paraId="38A1FB7B" w14:textId="77777777" w:rsidTr="00E80CD9">
        <w:tc>
          <w:tcPr>
            <w:tcW w:w="11016" w:type="dxa"/>
          </w:tcPr>
          <w:p w14:paraId="4F566BA7" w14:textId="328E6612" w:rsidR="00F33129" w:rsidRPr="00B35001" w:rsidRDefault="00DD0C82" w:rsidP="000A7C6B">
            <w:pPr>
              <w:pStyle w:val="Ttulo1"/>
              <w:outlineLvl w:val="0"/>
            </w:pPr>
            <w:bookmarkStart w:id="7" w:name="_Toc106915104"/>
            <w:r>
              <w:t>Unidades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98"/>
              <w:gridCol w:w="5007"/>
            </w:tblGrid>
            <w:tr w:rsidR="00F33129" w14:paraId="16CBBEB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6CC31B" w14:textId="2BB0CC65" w:rsidR="00F33129" w:rsidRDefault="00DD0C82" w:rsidP="000A7C6B">
                  <w:r>
                    <w:t>Sistema de unidades: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85A9B2" w14:textId="2196484F" w:rsidR="00F33129" w:rsidRDefault="00DD0C8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DD0C82" w14:paraId="1D884A9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046EC56" w14:textId="10A37FF2" w:rsidR="00DD0C82" w:rsidRDefault="00DD0C82" w:rsidP="000A7C6B">
                  <w:r>
                    <w:t>Comprimento/Deslocamento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E57A0F" w14:textId="6B7013A5" w:rsidR="00DD0C82" w:rsidRDefault="00DD0C82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DD0C82" w14:paraId="078A4E0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93AD4E" w14:textId="5FDF4E1C" w:rsidR="00DD0C82" w:rsidRDefault="00DD0C82" w:rsidP="000A7C6B">
                  <w:r>
                    <w:t>Temperatura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6C5F20" w14:textId="14C46888" w:rsidR="00DD0C82" w:rsidRDefault="00DD0C8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DD0C82" w14:paraId="4AEFA2A4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FDBF4D" w14:textId="663F57F9" w:rsidR="00DD0C82" w:rsidRDefault="00DD0C82" w:rsidP="000A7C6B">
                  <w:r>
                    <w:t>Velocidade angular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A0B93F" w14:textId="271EE8F7" w:rsidR="00DD0C82" w:rsidRDefault="00DD0C82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</w:t>
                  </w:r>
                </w:p>
              </w:tc>
            </w:tr>
            <w:tr w:rsidR="00DD0C82" w14:paraId="3188D3E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739699" w14:textId="6936360F" w:rsidR="00DD0C82" w:rsidRDefault="00DD0C82" w:rsidP="000A7C6B">
                  <w:r>
                    <w:t>Pressão/Tensão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4656963" w14:textId="5FC4C1ED" w:rsidR="00DD0C82" w:rsidRDefault="00DD0C8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6CE56D60" w14:textId="42891CD7" w:rsidR="00F33129" w:rsidRDefault="00F33129" w:rsidP="000A7C6B"/>
        </w:tc>
      </w:tr>
    </w:tbl>
    <w:p w14:paraId="39395E0C" w14:textId="77777777" w:rsidR="00E80CD9" w:rsidRDefault="00E80CD9" w:rsidP="00076F1F"/>
    <w:tbl>
      <w:tblPr>
        <w:tblStyle w:val="Tabelacomgrade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14792C8D" w14:textId="77777777" w:rsidTr="005273D5">
        <w:trPr>
          <w:trHeight w:val="4158"/>
        </w:trPr>
        <w:tc>
          <w:tcPr>
            <w:tcW w:w="11136" w:type="dxa"/>
          </w:tcPr>
          <w:p w14:paraId="68D9CD52" w14:textId="0419193B" w:rsidR="00E80CD9" w:rsidRPr="00AC3438" w:rsidRDefault="00DD0C82" w:rsidP="000A7C6B">
            <w:pPr>
              <w:pStyle w:val="Ttulo1"/>
              <w:outlineLvl w:val="0"/>
            </w:pPr>
            <w:bookmarkStart w:id="8" w:name="_Toc243733144"/>
            <w:bookmarkStart w:id="9" w:name="_Toc245020112"/>
            <w:bookmarkStart w:id="10" w:name="_Toc245020144"/>
            <w:bookmarkStart w:id="11" w:name="_Toc106915105"/>
            <w:r>
              <w:lastRenderedPageBreak/>
              <w:t>Propriedades do material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269927DF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6A6B043" w14:textId="0B54F78F" w:rsidR="00E80CD9" w:rsidRPr="003E6C57" w:rsidRDefault="00DD0C82" w:rsidP="000A7C6B">
                  <w:pPr>
                    <w:jc w:val="center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Referência do modelo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3C4BC47" w14:textId="73992F50" w:rsidR="00E80CD9" w:rsidRPr="003E6C57" w:rsidRDefault="00DD0C82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Propriedades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D77C3A3" w14:textId="1569CA2D" w:rsidR="00E80CD9" w:rsidRPr="003E6C57" w:rsidRDefault="00DD0C82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Componentes</w:t>
                  </w:r>
                </w:p>
              </w:tc>
            </w:tr>
            <w:tr w:rsidR="00E80CD9" w:rsidRPr="000841BF" w14:paraId="68F4F3C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5C9B5FF7" w14:textId="18F81A09" w:rsidR="00E80CD9" w:rsidRPr="00577134" w:rsidRDefault="00DD0C82" w:rsidP="000A7C6B">
                  <w:pPr>
                    <w:jc w:val="center"/>
                    <w:rPr>
                      <w:rStyle w:val="Forte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010B8558" wp14:editId="0318E638">
                        <wp:extent cx="1904365" cy="1143635"/>
                        <wp:effectExtent l="0" t="0" r="635" b="0"/>
                        <wp:docPr id="15" name="Imagem 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143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GradeMdia1-nfase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42144FD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FBD6B49" w14:textId="7C6988AB" w:rsidR="00E80CD9" w:rsidRPr="00BE6656" w:rsidRDefault="00DD0C82" w:rsidP="000A7C6B">
                        <w:pPr>
                          <w:jc w:val="right"/>
                          <w:rPr>
                            <w:rStyle w:val="Forte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Nome</w:t>
                        </w:r>
                        <w:r w:rsidR="00E80CD9" w:rsidRPr="00BE6656"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0C9A038" w14:textId="4402AB73" w:rsidR="00E80CD9" w:rsidRPr="00BE6656" w:rsidRDefault="00DD0C8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Plástico personalizado</w:t>
                        </w:r>
                      </w:p>
                    </w:tc>
                  </w:tr>
                  <w:tr w:rsidR="00DD0C82" w:rsidRPr="00577134" w14:paraId="73A960C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0DA2121" w14:textId="43F26133" w:rsidR="00DD0C82" w:rsidRDefault="00DD0C82" w:rsidP="000A7C6B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Tipo de modelo: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B35A28B" w14:textId="4487B047" w:rsidR="00DD0C82" w:rsidRDefault="00DD0C8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Isotrópico linear elástico</w:t>
                        </w:r>
                      </w:p>
                    </w:tc>
                  </w:tr>
                  <w:tr w:rsidR="00DD0C82" w:rsidRPr="00577134" w14:paraId="5962C4E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590F66E" w14:textId="3D279D91" w:rsidR="00DD0C82" w:rsidRDefault="00DD0C82" w:rsidP="000A7C6B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Critério de falha predeterminado: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54A95D4" w14:textId="33D49580" w:rsidR="00DD0C82" w:rsidRDefault="00DD0C8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Tensão de von Mises máxima</w:t>
                        </w:r>
                      </w:p>
                    </w:tc>
                  </w:tr>
                  <w:tr w:rsidR="00DD0C82" w:rsidRPr="00577134" w14:paraId="2A65AC01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749E9A3" w14:textId="19847250" w:rsidR="00DD0C82" w:rsidRDefault="00DD0C82" w:rsidP="000A7C6B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Resistência à tração: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994BEBA" w14:textId="092239A3" w:rsidR="00DD0C82" w:rsidRDefault="00DD0C8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3,5e+08 N/m^2</w:t>
                        </w:r>
                      </w:p>
                    </w:tc>
                  </w:tr>
                  <w:tr w:rsidR="00DD0C82" w:rsidRPr="00577134" w14:paraId="50BBE0E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9079472" w14:textId="52AF5CE0" w:rsidR="00DD0C82" w:rsidRDefault="00DD0C82" w:rsidP="000A7C6B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Massa específica: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2D6AD1D" w14:textId="2C8AD33F" w:rsidR="00DD0C82" w:rsidRDefault="00DD0C8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152,9 kg/m^3</w:t>
                        </w:r>
                      </w:p>
                    </w:tc>
                  </w:tr>
                  <w:tr w:rsidR="00DD0C82" w:rsidRPr="00577134" w14:paraId="5127BD0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48ECCED" w14:textId="7C8BB42B" w:rsidR="00DD0C82" w:rsidRDefault="00DD0C82" w:rsidP="000A7C6B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Módulo elástico: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5588D0C" w14:textId="168BD4C7" w:rsidR="00DD0C82" w:rsidRDefault="00DD0C8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>4e+10 N/m^2</w:t>
                        </w:r>
                      </w:p>
                    </w:tc>
                  </w:tr>
                  <w:tr w:rsidR="00DD0C82" w:rsidRPr="00577134" w14:paraId="674B0C0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6F847C5" w14:textId="45191A98" w:rsidR="00DD0C82" w:rsidRDefault="00DD0C82" w:rsidP="000A7C6B">
                        <w:pPr>
                          <w:jc w:val="right"/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/>
                            <w:sz w:val="20"/>
                            <w:szCs w:val="20"/>
                          </w:rPr>
                          <w:t>Coeficiente de Poisson: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DE64DFF" w14:textId="6F1E1FF1" w:rsidR="00DD0C82" w:rsidRDefault="00DD0C8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sz w:val="20"/>
                            <w:szCs w:val="20"/>
                          </w:rPr>
                          <w:t xml:space="preserve">0,2  </w:t>
                        </w:r>
                      </w:p>
                    </w:tc>
                  </w:tr>
                </w:tbl>
                <w:p w14:paraId="2048FB73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214FF596" w14:textId="77777777" w:rsidR="00DD0C82" w:rsidRDefault="00DD0C8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sz w:val="20"/>
                      <w:szCs w:val="20"/>
                    </w:rPr>
                  </w:pPr>
                  <w:r>
                    <w:rPr>
                      <w:rStyle w:val="Forte"/>
                      <w:b w:val="0"/>
                      <w:sz w:val="20"/>
                      <w:szCs w:val="20"/>
                    </w:rPr>
                    <w:t>Corpo sólido 1(Superfície-Extrusão1)(conector54-1),</w:t>
                  </w:r>
                </w:p>
                <w:p w14:paraId="2EF89C19" w14:textId="77777777" w:rsidR="00DD0C82" w:rsidRDefault="00DD0C8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sz w:val="20"/>
                      <w:szCs w:val="20"/>
                    </w:rPr>
                  </w:pPr>
                  <w:r>
                    <w:rPr>
                      <w:rStyle w:val="Forte"/>
                      <w:b w:val="0"/>
                      <w:sz w:val="20"/>
                      <w:szCs w:val="20"/>
                    </w:rPr>
                    <w:t>Corpo sólido 2(Superfície-Extrusão2)(conector54-1),</w:t>
                  </w:r>
                </w:p>
                <w:p w14:paraId="33BEEA98" w14:textId="77777777" w:rsidR="00DD0C82" w:rsidRDefault="00DD0C8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sz w:val="20"/>
                      <w:szCs w:val="20"/>
                    </w:rPr>
                  </w:pPr>
                  <w:r>
                    <w:rPr>
                      <w:rStyle w:val="Forte"/>
                      <w:b w:val="0"/>
                      <w:sz w:val="20"/>
                      <w:szCs w:val="20"/>
                    </w:rPr>
                    <w:t>Corpo sólido 3(Superfície-Extrusão3)(conector54-1),</w:t>
                  </w:r>
                </w:p>
                <w:p w14:paraId="67E506C5" w14:textId="77777777" w:rsidR="00DD0C82" w:rsidRDefault="00DD0C8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sz w:val="20"/>
                      <w:szCs w:val="20"/>
                    </w:rPr>
                  </w:pPr>
                  <w:r>
                    <w:rPr>
                      <w:rStyle w:val="Forte"/>
                      <w:b w:val="0"/>
                      <w:sz w:val="20"/>
                      <w:szCs w:val="20"/>
                    </w:rPr>
                    <w:t>Corpo sólido 1(Espessamento1)(conesup54-1),</w:t>
                  </w:r>
                </w:p>
                <w:p w14:paraId="686CE2D6" w14:textId="77777777" w:rsidR="00DD0C82" w:rsidRDefault="00DD0C8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sz w:val="20"/>
                      <w:szCs w:val="20"/>
                    </w:rPr>
                  </w:pPr>
                  <w:r>
                    <w:rPr>
                      <w:rStyle w:val="Forte"/>
                      <w:b w:val="0"/>
                      <w:sz w:val="20"/>
                      <w:szCs w:val="20"/>
                    </w:rPr>
                    <w:t>Corpo sólido 1(Superfície-Extrusão1)(contcone54-1),</w:t>
                  </w:r>
                </w:p>
                <w:p w14:paraId="1C9E401B" w14:textId="77777777" w:rsidR="00DD0C82" w:rsidRDefault="00DD0C8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sz w:val="20"/>
                      <w:szCs w:val="20"/>
                    </w:rPr>
                  </w:pPr>
                  <w:r>
                    <w:rPr>
                      <w:rStyle w:val="Forte"/>
                      <w:b w:val="0"/>
                      <w:sz w:val="20"/>
                      <w:szCs w:val="20"/>
                    </w:rPr>
                    <w:t>Corpo sólido 1(Superfície-Extrusão1)(corposupmain54-1),</w:t>
                  </w:r>
                </w:p>
                <w:p w14:paraId="7DB63AC5" w14:textId="77777777" w:rsidR="00DD0C82" w:rsidRDefault="00DD0C8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sz w:val="20"/>
                      <w:szCs w:val="20"/>
                    </w:rPr>
                  </w:pPr>
                  <w:r>
                    <w:rPr>
                      <w:rStyle w:val="Forte"/>
                      <w:b w:val="0"/>
                      <w:sz w:val="20"/>
                      <w:szCs w:val="20"/>
                    </w:rPr>
                    <w:t>Corpo sólido 1(Espessamento1)(stablesup54-1),</w:t>
                  </w:r>
                </w:p>
                <w:p w14:paraId="4ADBC259" w14:textId="77777777" w:rsidR="00DD0C82" w:rsidRDefault="00DD0C8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sz w:val="20"/>
                      <w:szCs w:val="20"/>
                    </w:rPr>
                  </w:pPr>
                  <w:r>
                    <w:rPr>
                      <w:rStyle w:val="Forte"/>
                      <w:b w:val="0"/>
                      <w:sz w:val="20"/>
                      <w:szCs w:val="20"/>
                    </w:rPr>
                    <w:t>Corpo sólido 1(Espessamento1)(stablesup54-3),</w:t>
                  </w:r>
                </w:p>
                <w:p w14:paraId="1C4DAB33" w14:textId="77777777" w:rsidR="00DD0C82" w:rsidRDefault="00DD0C8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sz w:val="20"/>
                      <w:szCs w:val="20"/>
                    </w:rPr>
                  </w:pPr>
                  <w:r>
                    <w:rPr>
                      <w:rStyle w:val="Forte"/>
                      <w:b w:val="0"/>
                      <w:sz w:val="20"/>
                      <w:szCs w:val="20"/>
                    </w:rPr>
                    <w:t>Corpo sólido 1(Espessamento1)(stablesup54-4),</w:t>
                  </w:r>
                </w:p>
                <w:p w14:paraId="2AE331A9" w14:textId="6AAD780D" w:rsidR="00E80CD9" w:rsidRPr="00577134" w:rsidRDefault="00DD0C8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Forte"/>
                      <w:b w:val="0"/>
                      <w:sz w:val="20"/>
                      <w:szCs w:val="20"/>
                    </w:rPr>
                    <w:t>Corpo sólido 1(Espessamento1)(stablesup54-5)</w:t>
                  </w:r>
                </w:p>
              </w:tc>
            </w:tr>
            <w:tr w:rsidR="00E80CD9" w:rsidRPr="000841BF" w14:paraId="3ADAB509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6B807A24" w14:textId="4088B975" w:rsidR="00E80CD9" w:rsidRPr="000841BF" w:rsidRDefault="00DD0C82" w:rsidP="000A7C6B">
                  <w:pPr>
                    <w:rPr>
                      <w:rStyle w:val="Forte"/>
                      <w:sz w:val="20"/>
                      <w:szCs w:val="20"/>
                    </w:rPr>
                  </w:pPr>
                  <w:r>
                    <w:rPr>
                      <w:rStyle w:val="Forte"/>
                      <w:sz w:val="20"/>
                      <w:szCs w:val="20"/>
                    </w:rPr>
                    <w:t>Dados da curva:N/A</w:t>
                  </w:r>
                </w:p>
              </w:tc>
            </w:tr>
          </w:tbl>
          <w:p w14:paraId="5E0582D6" w14:textId="3EA8CD4A" w:rsidR="00E80CD9" w:rsidRDefault="00E80CD9" w:rsidP="000A7C6B"/>
        </w:tc>
      </w:tr>
      <w:bookmarkEnd w:id="8"/>
      <w:bookmarkEnd w:id="9"/>
      <w:bookmarkEnd w:id="10"/>
    </w:tbl>
    <w:p w14:paraId="07AEEAC7" w14:textId="77777777" w:rsidR="005273D5" w:rsidRDefault="005273D5" w:rsidP="006518B5"/>
    <w:tbl>
      <w:tblPr>
        <w:tblStyle w:val="Tabelacomgrade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267AAD48" w14:textId="77777777" w:rsidTr="00452CBC">
        <w:tc>
          <w:tcPr>
            <w:tcW w:w="11016" w:type="dxa"/>
          </w:tcPr>
          <w:p w14:paraId="5C7187B1" w14:textId="423AB3F6" w:rsidR="005273D5" w:rsidRPr="00AF1A58" w:rsidRDefault="00DD0C82" w:rsidP="000A7C6B">
            <w:pPr>
              <w:pStyle w:val="Ttulo1"/>
              <w:outlineLvl w:val="0"/>
              <w:rPr>
                <w:b w:val="0"/>
                <w:bCs w:val="0"/>
              </w:rPr>
            </w:pPr>
            <w:bookmarkStart w:id="12" w:name="_Toc106915106"/>
            <w:r>
              <w:rPr>
                <w:rStyle w:val="Forte"/>
              </w:rPr>
              <w:lastRenderedPageBreak/>
              <w:t>Acessórios de fixação e Cargas</w:t>
            </w:r>
            <w:bookmarkEnd w:id="12"/>
          </w:p>
          <w:tbl>
            <w:tblPr>
              <w:tblStyle w:val="ListaClara-nfase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DD0C82" w14:paraId="56ADEF6C" w14:textId="77777777" w:rsidTr="00F05E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0A6F825F" w14:textId="02F0F1A3" w:rsidR="00DD0C82" w:rsidRPr="004E282D" w:rsidRDefault="00DD0C82" w:rsidP="005A5DC6">
                  <w:pPr>
                    <w:jc w:val="center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Nome do acessório de fixação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72E92DA8" w14:textId="7B3BE870" w:rsidR="00DD0C82" w:rsidRPr="004E282D" w:rsidRDefault="00DD0C8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Imagem de acessório de fixação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1323923D" w14:textId="7221EDAE" w:rsidR="00DD0C82" w:rsidRPr="004E282D" w:rsidRDefault="00DD0C8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Detalhes de acessório de fixação</w:t>
                  </w:r>
                </w:p>
              </w:tc>
            </w:tr>
            <w:tr w:rsidR="00DD0C82" w14:paraId="0C56174C" w14:textId="77777777" w:rsidTr="005E64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69C6E417" w14:textId="3ED6E630" w:rsidR="00DD0C82" w:rsidRPr="00AD5FBA" w:rsidRDefault="00DD0C82" w:rsidP="005A5DC6">
                  <w:pPr>
                    <w:jc w:val="center"/>
                    <w:rPr>
                      <w:rStyle w:val="Forte"/>
                    </w:rPr>
                  </w:pPr>
                  <w:r>
                    <w:rPr>
                      <w:rStyle w:val="Forte"/>
                    </w:rPr>
                    <w:t>Fixo-1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0E2928BD" w14:textId="6629AA48" w:rsidR="00DD0C82" w:rsidRPr="006208CB" w:rsidRDefault="00DD0C8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67766EB0" wp14:editId="5BE4B2B5">
                        <wp:extent cx="1772285" cy="1064260"/>
                        <wp:effectExtent l="0" t="0" r="0" b="2540"/>
                        <wp:docPr id="16" name="Imagem 1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064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GradeMdia1-nfase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DD0C82" w14:paraId="16F396C5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2954EF0D" w14:textId="35423CC0" w:rsidR="00DD0C82" w:rsidRPr="00BE6656" w:rsidRDefault="00DD0C82" w:rsidP="003F2268">
                        <w:pPr>
                          <w:jc w:val="right"/>
                          <w:rPr>
                            <w:rStyle w:val="Forte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Entidades: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3A63850A" w14:textId="49216F2F" w:rsidR="00DD0C82" w:rsidRPr="00154A1A" w:rsidRDefault="00DD0C8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  <w:t>1 borda(s)</w:t>
                        </w:r>
                      </w:p>
                    </w:tc>
                  </w:tr>
                  <w:tr w:rsidR="00DD0C82" w14:paraId="271DFF4F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FA65748" w14:textId="44D8418E" w:rsidR="00DD0C82" w:rsidRDefault="00DD0C8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Tipo: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B6F47AF" w14:textId="3757C5D8" w:rsidR="00DD0C82" w:rsidRDefault="00DD0C8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  <w:t>Geometria fixa</w:t>
                        </w:r>
                      </w:p>
                    </w:tc>
                  </w:tr>
                </w:tbl>
                <w:p w14:paraId="2A835B66" w14:textId="77777777" w:rsidR="00DD0C82" w:rsidRPr="004C6DEB" w:rsidRDefault="00DD0C82" w:rsidP="00840CC7">
                  <w:pPr>
                    <w:pStyle w:val="Sumrio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2CF81F25" w14:textId="77777777" w:rsidR="005273D5" w:rsidRDefault="005273D5" w:rsidP="00840CC7">
            <w:pPr>
              <w:pStyle w:val="Sumrio3"/>
            </w:pPr>
          </w:p>
          <w:tbl>
            <w:tblPr>
              <w:tblStyle w:val="ListaClara-nfase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DD0C82" w14:paraId="44C3940E" w14:textId="77777777" w:rsidTr="00E7241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45CF9313" w14:textId="2A5C3313" w:rsidR="00DD0C82" w:rsidRPr="004E282D" w:rsidRDefault="00DD0C82" w:rsidP="005A5DC6">
                  <w:pPr>
                    <w:jc w:val="center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Nome da carga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474A286D" w14:textId="252321E5" w:rsidR="00DD0C82" w:rsidRPr="004E282D" w:rsidRDefault="00DD0C8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Carregar imagem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5CAF1B9F" w14:textId="317378DE" w:rsidR="00DD0C82" w:rsidRPr="004E282D" w:rsidRDefault="00DD0C8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Detalhes de carga</w:t>
                  </w:r>
                </w:p>
              </w:tc>
            </w:tr>
            <w:tr w:rsidR="00DD0C82" w14:paraId="50BABC80" w14:textId="77777777" w:rsidTr="00DD0C8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  <w:bottom w:val="single" w:sz="18" w:space="0" w:color="C0504D" w:themeColor="accent2"/>
                  </w:tcBorders>
                  <w:vAlign w:val="center"/>
                </w:tcPr>
                <w:p w14:paraId="1E13C025" w14:textId="69F2807E" w:rsidR="00DD0C82" w:rsidRPr="00F42DD1" w:rsidRDefault="00DD0C82" w:rsidP="005A5DC6">
                  <w:pPr>
                    <w:jc w:val="center"/>
                    <w:rPr>
                      <w:rStyle w:val="Forte"/>
                    </w:rPr>
                  </w:pPr>
                  <w:r>
                    <w:rPr>
                      <w:rStyle w:val="Forte"/>
                    </w:rPr>
                    <w:t>Gravidade-1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</w:tcBorders>
                </w:tcPr>
                <w:p w14:paraId="76BF03DC" w14:textId="17EA225B" w:rsidR="00DD0C82" w:rsidRPr="006208CB" w:rsidRDefault="00DD0C8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0C34C25F" wp14:editId="3AFD4689">
                        <wp:extent cx="1907540" cy="1145540"/>
                        <wp:effectExtent l="0" t="0" r="0" b="0"/>
                        <wp:docPr id="17" name="Imagem 1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"/>
                                <pic:cNvPicPr/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145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GradeMdia1-nfase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DD0C82" w14:paraId="3CD0A1DB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10ED7F71" w14:textId="70F83391" w:rsidR="00DD0C82" w:rsidRPr="00BE6656" w:rsidRDefault="00DD0C82" w:rsidP="003F2268">
                        <w:pPr>
                          <w:jc w:val="right"/>
                          <w:rPr>
                            <w:rStyle w:val="Forte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Referência: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023EC322" w14:textId="7CDF3A62" w:rsidR="00DD0C82" w:rsidRPr="00B77EA3" w:rsidRDefault="00DD0C8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  <w:t>Plano inferior</w:t>
                        </w:r>
                      </w:p>
                    </w:tc>
                  </w:tr>
                  <w:tr w:rsidR="00DD0C82" w14:paraId="1656333C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EEE427B" w14:textId="03F8520D" w:rsidR="00DD0C82" w:rsidRDefault="00DD0C8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Valores: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5793796" w14:textId="68707A9C" w:rsidR="00DD0C82" w:rsidRDefault="00DD0C8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  <w:t>0  0 -9,81</w:t>
                        </w:r>
                      </w:p>
                    </w:tc>
                  </w:tr>
                  <w:tr w:rsidR="00DD0C82" w14:paraId="250C7C16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07FD0C7" w14:textId="6B012C95" w:rsidR="00DD0C82" w:rsidRDefault="00DD0C8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Unidades: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2795DB4" w14:textId="2718531B" w:rsidR="00DD0C82" w:rsidRDefault="00DD0C8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  <w:t>m/s^2</w:t>
                        </w:r>
                      </w:p>
                    </w:tc>
                  </w:tr>
                </w:tbl>
                <w:p w14:paraId="46C00CE0" w14:textId="77777777" w:rsidR="00DD0C82" w:rsidRDefault="00DD0C8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</w:rPr>
                  </w:pPr>
                </w:p>
              </w:tc>
            </w:tr>
            <w:tr w:rsidR="00DD0C82" w14:paraId="2D2CD3D8" w14:textId="77777777" w:rsidTr="00CC017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755AFDF6" w14:textId="03D2AE92" w:rsidR="00DD0C82" w:rsidRPr="00F42DD1" w:rsidRDefault="00DD0C82" w:rsidP="00CC0170">
                  <w:pPr>
                    <w:jc w:val="center"/>
                    <w:rPr>
                      <w:rStyle w:val="Forte"/>
                    </w:rPr>
                  </w:pPr>
                  <w:r>
                    <w:rPr>
                      <w:rStyle w:val="Forte"/>
                    </w:rPr>
                    <w:t>Força-1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3ECDC320" w14:textId="6BF73F03" w:rsidR="00DD0C82" w:rsidRPr="006208CB" w:rsidRDefault="00DD0C82" w:rsidP="00CC017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073956BF" wp14:editId="6B97CE2B">
                        <wp:extent cx="1907540" cy="1145540"/>
                        <wp:effectExtent l="0" t="0" r="0" b="0"/>
                        <wp:docPr id="18" name="Imagem 1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145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GradeMdia1-nfase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DD0C82" w14:paraId="2C3A2D04" w14:textId="77777777" w:rsidTr="00CC0170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76C366BB" w14:textId="13D05566" w:rsidR="00DD0C82" w:rsidRPr="00BE6656" w:rsidRDefault="00DD0C82" w:rsidP="00CC0170">
                        <w:pPr>
                          <w:jc w:val="right"/>
                          <w:rPr>
                            <w:rStyle w:val="Forte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Entidades: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41491868" w14:textId="3A68E925" w:rsidR="00DD0C82" w:rsidRPr="00B77EA3" w:rsidRDefault="00DD0C82" w:rsidP="00CC017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DD0C82" w14:paraId="637B6E68" w14:textId="77777777" w:rsidTr="00CC0170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D985EAF" w14:textId="11478279" w:rsidR="00DD0C82" w:rsidRDefault="00DD0C82" w:rsidP="00CC0170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Tipo: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97548ED" w14:textId="7F6504A4" w:rsidR="00DD0C82" w:rsidRDefault="00DD0C82" w:rsidP="00CC017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  <w:t>Aplicar força normal</w:t>
                        </w:r>
                      </w:p>
                    </w:tc>
                  </w:tr>
                  <w:tr w:rsidR="00DD0C82" w14:paraId="7EC5C0A4" w14:textId="77777777" w:rsidTr="00CC0170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8CAE34F" w14:textId="037C5296" w:rsidR="00DD0C82" w:rsidRDefault="00DD0C82" w:rsidP="00CC0170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Valor: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A7F3FF6" w14:textId="5378F379" w:rsidR="00DD0C82" w:rsidRDefault="00DD0C82" w:rsidP="00CC017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  <w:sz w:val="20"/>
                            <w:szCs w:val="20"/>
                          </w:rPr>
                          <w:t>400 N</w:t>
                        </w:r>
                      </w:p>
                    </w:tc>
                  </w:tr>
                </w:tbl>
                <w:p w14:paraId="4EDDC71F" w14:textId="77777777" w:rsidR="00DD0C82" w:rsidRDefault="00DD0C82" w:rsidP="00CC017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</w:rPr>
                  </w:pPr>
                </w:p>
              </w:tc>
            </w:tr>
          </w:tbl>
          <w:p w14:paraId="34E3E952" w14:textId="34C90747" w:rsidR="005273D5" w:rsidRDefault="005273D5" w:rsidP="000A7C6B">
            <w:pPr>
              <w:rPr>
                <w:rStyle w:val="Forte"/>
              </w:rPr>
            </w:pPr>
          </w:p>
        </w:tc>
      </w:tr>
    </w:tbl>
    <w:p w14:paraId="4B56695D" w14:textId="77777777" w:rsidR="00132707" w:rsidRDefault="00132707" w:rsidP="00132707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7097FDE1" w14:textId="77777777" w:rsidTr="005B3D16">
        <w:tc>
          <w:tcPr>
            <w:tcW w:w="11016" w:type="dxa"/>
          </w:tcPr>
          <w:p w14:paraId="4D14F631" w14:textId="23B5855E" w:rsidR="00132707" w:rsidRDefault="00132707" w:rsidP="000A7C6B">
            <w:pPr>
              <w:pStyle w:val="Ttulo1"/>
              <w:outlineLvl w:val="0"/>
            </w:pPr>
            <w:r>
              <w:br w:type="page"/>
            </w:r>
            <w:bookmarkStart w:id="13" w:name="_Toc106915107"/>
            <w:r w:rsidR="00DD0C82">
              <w:t>Definições de conector</w:t>
            </w:r>
            <w:bookmarkEnd w:id="13"/>
          </w:p>
          <w:p w14:paraId="35348B74" w14:textId="05CA1B87" w:rsidR="00132707" w:rsidRDefault="00DD0C82" w:rsidP="000A7C6B">
            <w:r>
              <w:t>Sem dados</w:t>
            </w:r>
          </w:p>
          <w:p w14:paraId="3BD6BD14" w14:textId="1F290E07" w:rsidR="00EF37BF" w:rsidRPr="009C0A33" w:rsidRDefault="00EF37BF" w:rsidP="000A7C6B"/>
          <w:p w14:paraId="21A5815F" w14:textId="77777777" w:rsidR="000F2729" w:rsidRDefault="000F2729" w:rsidP="000A7C6B"/>
          <w:p w14:paraId="6560D60D" w14:textId="050BF737" w:rsidR="00E12C21" w:rsidRDefault="00E12C21" w:rsidP="000A7C6B"/>
          <w:p w14:paraId="6ED4B105" w14:textId="71608328" w:rsidR="00132707" w:rsidRDefault="00132707" w:rsidP="000A7C6B"/>
        </w:tc>
      </w:tr>
    </w:tbl>
    <w:p w14:paraId="11F3A4B1" w14:textId="77777777" w:rsidR="00104BD8" w:rsidRDefault="00104BD8" w:rsidP="006936A0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7798D6C5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E826581" w14:textId="12C19D34" w:rsidR="00104BD8" w:rsidRDefault="00DD0C82" w:rsidP="00DD0C82">
            <w:pPr>
              <w:pStyle w:val="Ttulo1"/>
            </w:pPr>
            <w:bookmarkStart w:id="14" w:name="_Toc106915108"/>
            <w:r>
              <w:lastRenderedPageBreak/>
              <w:t>Informações de contato</w:t>
            </w:r>
            <w:bookmarkEnd w:id="14"/>
          </w:p>
          <w:p w14:paraId="0B7CBC57" w14:textId="77777777" w:rsidR="00104BD8" w:rsidRPr="000B04D4" w:rsidRDefault="00104BD8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4067"/>
              <w:gridCol w:w="4067"/>
            </w:tblGrid>
            <w:tr w:rsidR="002B4DE8" w14:paraId="373B467C" w14:textId="77777777" w:rsidTr="00213D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B520B1B" w14:textId="14BE4180" w:rsidR="002B4DE8" w:rsidRDefault="00DD0C82" w:rsidP="00C16188">
                  <w:pPr>
                    <w:jc w:val="center"/>
                  </w:pPr>
                  <w:r>
                    <w:t>Contato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580D8D0" w14:textId="736AC1DF" w:rsidR="002B4DE8" w:rsidRDefault="00DD0C82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Imagem do contato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B0A5A69" w14:textId="4CB81C96" w:rsidR="002B4DE8" w:rsidRDefault="00DD0C82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Propriedades de contato</w:t>
                  </w:r>
                </w:p>
              </w:tc>
            </w:tr>
            <w:tr w:rsidR="002B4DE8" w14:paraId="33B77E30" w14:textId="77777777" w:rsidTr="003F22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0BE2CD" w14:textId="448118F4" w:rsidR="002B4DE8" w:rsidRPr="00211C62" w:rsidRDefault="00DD0C82" w:rsidP="00C16188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Interação global</w:t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14:paraId="7B08D7EB" w14:textId="4228C5B7" w:rsidR="002B4DE8" w:rsidRPr="000B04D4" w:rsidRDefault="00DD0C82" w:rsidP="00C161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</w:rPr>
                    <w:drawing>
                      <wp:inline distT="0" distB="0" distL="0" distR="0" wp14:anchorId="3135D513" wp14:editId="4A171A31">
                        <wp:extent cx="2445385" cy="1468755"/>
                        <wp:effectExtent l="0" t="0" r="0" b="0"/>
                        <wp:docPr id="19" name="Imagem 1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"/>
                                <pic:cNvPicPr/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5385" cy="1468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4F81BD" w:themeColor="accent1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</w:tcPr>
                <w:tbl>
                  <w:tblPr>
                    <w:tblStyle w:val="GradeMdia1-nfase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93"/>
                    <w:gridCol w:w="1758"/>
                  </w:tblGrid>
                  <w:tr w:rsidR="0017091B" w14:paraId="37AEB8EF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1D503F8B" w14:textId="145B169E" w:rsidR="0017091B" w:rsidRPr="00BE6656" w:rsidRDefault="00DD0C82" w:rsidP="004F6DE4">
                        <w:pPr>
                          <w:jc w:val="right"/>
                          <w:rPr>
                            <w:rStyle w:val="Forte"/>
                            <w:bCs/>
                          </w:rPr>
                        </w:pPr>
                        <w:r>
                          <w:t>Tipo: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2AA28400" w14:textId="057F7AE7" w:rsidR="0017091B" w:rsidRPr="00BE6656" w:rsidRDefault="00DD0C82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</w:rPr>
                          <w:t>Unido</w:t>
                        </w:r>
                      </w:p>
                    </w:tc>
                  </w:tr>
                  <w:tr w:rsidR="00DD0C82" w14:paraId="1F9EC935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7E641CF" w14:textId="2999B98B" w:rsidR="00DD0C82" w:rsidRDefault="00DD0C82" w:rsidP="004F6DE4">
                        <w:pPr>
                          <w:jc w:val="right"/>
                        </w:pPr>
                        <w:r>
                          <w:t>Componentes: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77787BA" w14:textId="096FC152" w:rsidR="00DD0C82" w:rsidRDefault="00DD0C82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</w:rPr>
                          <w:t>1 componente(s)</w:t>
                        </w:r>
                      </w:p>
                    </w:tc>
                  </w:tr>
                  <w:tr w:rsidR="00DD0C82" w14:paraId="39FDEC2C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D83A038" w14:textId="5D5A3564" w:rsidR="00DD0C82" w:rsidRDefault="00DD0C82" w:rsidP="004F6DE4">
                        <w:pPr>
                          <w:jc w:val="right"/>
                        </w:pPr>
                        <w:r>
                          <w:t>Opções: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DA69063" w14:textId="68BF1C43" w:rsidR="00DD0C82" w:rsidRDefault="00DD0C82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</w:rPr>
                          <w:t>Malha independente</w:t>
                        </w:r>
                      </w:p>
                    </w:tc>
                  </w:tr>
                </w:tbl>
                <w:p w14:paraId="44F986DC" w14:textId="77777777" w:rsidR="00213D4E" w:rsidRPr="00211C62" w:rsidRDefault="00213D4E" w:rsidP="001709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75FBB068" w14:textId="282945F3" w:rsidR="00104BD8" w:rsidRDefault="00104BD8" w:rsidP="000A7C6B">
            <w:pPr>
              <w:rPr>
                <w:rStyle w:val="A3"/>
              </w:rPr>
            </w:pPr>
          </w:p>
          <w:p w14:paraId="53AB8EF9" w14:textId="77777777" w:rsidR="00104BD8" w:rsidRDefault="00104BD8" w:rsidP="000A7C6B"/>
        </w:tc>
      </w:tr>
    </w:tbl>
    <w:p w14:paraId="3D744E7C" w14:textId="77777777" w:rsidR="00A61A59" w:rsidRDefault="00A61A59" w:rsidP="006936A0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23340A99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1F3BBE5" w14:textId="4564A8B8" w:rsidR="00A61A59" w:rsidRDefault="00DD0C82" w:rsidP="000A7C6B">
            <w:pPr>
              <w:pStyle w:val="Ttulo1"/>
              <w:outlineLvl w:val="0"/>
            </w:pPr>
            <w:bookmarkStart w:id="15" w:name="_Toc106915109"/>
            <w:r>
              <w:lastRenderedPageBreak/>
              <w:t>Informações de malha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2114D3C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7C19A7" w14:textId="1E2D40E5" w:rsidR="00A9531D" w:rsidRDefault="00DD0C82" w:rsidP="00C16188">
                  <w:r>
                    <w:t>Tipo de malha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F1173A" w14:textId="4FF90186" w:rsidR="00A9531D" w:rsidRDefault="00DD0C8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Malha sólida</w:t>
                  </w:r>
                </w:p>
              </w:tc>
            </w:tr>
            <w:tr w:rsidR="00DD0C82" w14:paraId="062F720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17EE7B" w14:textId="6536DF0B" w:rsidR="00DD0C82" w:rsidRDefault="00DD0C82" w:rsidP="00C16188">
                  <w:r>
                    <w:t xml:space="preserve">Gerador de malhas usado: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224BB39" w14:textId="05179B0A" w:rsidR="00DD0C82" w:rsidRDefault="00DD0C8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Malha padrão</w:t>
                  </w:r>
                </w:p>
              </w:tc>
            </w:tr>
            <w:tr w:rsidR="00DD0C82" w14:paraId="74AFA7E6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852B46" w14:textId="11C9211D" w:rsidR="00DD0C82" w:rsidRDefault="00DD0C82" w:rsidP="00C16188">
                  <w:r>
                    <w:t xml:space="preserve">Transição automática: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D9F597" w14:textId="6C080111" w:rsidR="00DD0C82" w:rsidRDefault="00DD0C8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Desativada</w:t>
                  </w:r>
                </w:p>
              </w:tc>
            </w:tr>
            <w:tr w:rsidR="00DD0C82" w14:paraId="301CCCC7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3F8B2A" w14:textId="5BE8A909" w:rsidR="00DD0C82" w:rsidRDefault="00DD0C82" w:rsidP="00C16188">
                  <w:r>
                    <w:t xml:space="preserve">Incluir loops de malha automáticos: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CAB209" w14:textId="07A9A7B3" w:rsidR="00DD0C82" w:rsidRDefault="00DD0C8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Desativada</w:t>
                  </w:r>
                </w:p>
              </w:tc>
            </w:tr>
            <w:tr w:rsidR="00DD0C82" w14:paraId="5330B37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683E52" w14:textId="0E61C31C" w:rsidR="00DD0C82" w:rsidRDefault="00DD0C82" w:rsidP="00C16188">
                  <w:r>
                    <w:t>Pontos Jacobianos para malha de alta qualidade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2BBE4F" w14:textId="5786CBB5" w:rsidR="00DD0C82" w:rsidRDefault="00DD0C8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Pontos</w:t>
                  </w:r>
                </w:p>
              </w:tc>
            </w:tr>
            <w:tr w:rsidR="00DD0C82" w14:paraId="0EC10AE2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AED939A" w14:textId="1ECB3394" w:rsidR="00DD0C82" w:rsidRDefault="00DD0C82" w:rsidP="00C16188">
                  <w:r>
                    <w:t>Tamanho do elemento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443563" w14:textId="7486866F" w:rsidR="00DD0C82" w:rsidRDefault="00DD0C8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12,7817 mm</w:t>
                  </w:r>
                </w:p>
              </w:tc>
            </w:tr>
            <w:tr w:rsidR="00DD0C82" w14:paraId="06C3A1E8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7CD666" w14:textId="1A26EBEB" w:rsidR="00DD0C82" w:rsidRDefault="00DD0C82" w:rsidP="00C16188">
                  <w:r>
                    <w:t>Tolerância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A39CEEA" w14:textId="62355768" w:rsidR="00DD0C82" w:rsidRDefault="00DD0C8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0,639083 mm</w:t>
                  </w:r>
                </w:p>
              </w:tc>
            </w:tr>
            <w:tr w:rsidR="00DD0C82" w14:paraId="65B7FCF7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B8E98A" w14:textId="5E706A78" w:rsidR="00DD0C82" w:rsidRDefault="00DD0C82" w:rsidP="00C16188">
                  <w:r>
                    <w:t>Qualidade da malha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E42DA5" w14:textId="19B15629" w:rsidR="00DD0C82" w:rsidRDefault="00DD0C8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Alta</w:t>
                  </w:r>
                </w:p>
              </w:tc>
            </w:tr>
            <w:tr w:rsidR="00DD0C82" w14:paraId="3066F98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5E5552" w14:textId="797EBF33" w:rsidR="00DD0C82" w:rsidRDefault="00DD0C82" w:rsidP="00C16188">
                  <w:r>
                    <w:t>Refazer malha de peças falhas de maneira independente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0FC0C0D" w14:textId="0E79F29A" w:rsidR="00DD0C82" w:rsidRDefault="00DD0C8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Desativada</w:t>
                  </w:r>
                </w:p>
              </w:tc>
            </w:tr>
          </w:tbl>
          <w:p w14:paraId="370D4C9D" w14:textId="77777777" w:rsidR="00690657" w:rsidRDefault="00690657" w:rsidP="00690657"/>
          <w:p w14:paraId="1440FC47" w14:textId="475C34FD" w:rsidR="00A9531D" w:rsidRPr="00690657" w:rsidRDefault="00DD0C82" w:rsidP="00690657">
            <w:pPr>
              <w:pStyle w:val="Ttulo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de malha - Detalhes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533EAA5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C1AF015" w14:textId="3D50E867" w:rsidR="007107BE" w:rsidRDefault="00DD0C82" w:rsidP="00C16188">
                  <w:r>
                    <w:t>Total de nós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79299F" w14:textId="1E0FED84" w:rsidR="007107BE" w:rsidRDefault="00DD0C8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22496</w:t>
                  </w:r>
                </w:p>
              </w:tc>
            </w:tr>
            <w:tr w:rsidR="00DD0C82" w14:paraId="10D4AA97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A5C896" w14:textId="49A1222B" w:rsidR="00DD0C82" w:rsidRDefault="00DD0C82" w:rsidP="00C16188">
                  <w:r>
                    <w:t>Total de elementos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0CF30A" w14:textId="45A8B81E" w:rsidR="00DD0C82" w:rsidRDefault="00DD0C8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10918</w:t>
                  </w:r>
                </w:p>
              </w:tc>
            </w:tr>
            <w:tr w:rsidR="00DD0C82" w14:paraId="6837B2BB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38A98C" w14:textId="3BD097A3" w:rsidR="00DD0C82" w:rsidRDefault="00DD0C82" w:rsidP="00C16188">
                  <w:r>
                    <w:t>Proporção máxima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5CD18A8" w14:textId="4C560AAD" w:rsidR="00DD0C82" w:rsidRDefault="00DD0C8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49,847</w:t>
                  </w:r>
                </w:p>
              </w:tc>
            </w:tr>
            <w:tr w:rsidR="00DD0C82" w14:paraId="40FE392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FF169C" w14:textId="73E38B6B" w:rsidR="00DD0C82" w:rsidRDefault="00DD0C82" w:rsidP="00C16188">
                  <w:r>
                    <w:t>% de elementos com Proporção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134301" w14:textId="7B688A8B" w:rsidR="00DD0C82" w:rsidRDefault="00DD0C8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1,96</w:t>
                  </w:r>
                </w:p>
              </w:tc>
            </w:tr>
            <w:tr w:rsidR="00DD0C82" w14:paraId="77BB3C99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08F29B" w14:textId="6510AEC5" w:rsidR="00DD0C82" w:rsidRDefault="00DD0C82" w:rsidP="00C16188">
                  <w:r>
                    <w:t>Porcentagem de elementos com Proporção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501827" w14:textId="4C0D98B4" w:rsidR="00DD0C82" w:rsidRDefault="00DD0C8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7,53</w:t>
                  </w:r>
                </w:p>
              </w:tc>
            </w:tr>
            <w:tr w:rsidR="00DD0C82" w14:paraId="25EB262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5002F8F" w14:textId="49242659" w:rsidR="00DD0C82" w:rsidRDefault="00DD0C82" w:rsidP="00C16188">
                  <w:r>
                    <w:t>Porcentagem de elementos distorcidos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2D24D6" w14:textId="0ADFFF4C" w:rsidR="00DD0C82" w:rsidRDefault="00DD0C8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DD0C82" w14:paraId="19487F5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DC4580" w14:textId="0D49DCF0" w:rsidR="00DD0C82" w:rsidRDefault="00DD0C82" w:rsidP="00C16188">
                  <w:r>
                    <w:t xml:space="preserve">Tempo para conclusão da malha 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632327" w14:textId="65AD9CBB" w:rsidR="00DD0C82" w:rsidRDefault="00DD0C8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00:00:02</w:t>
                  </w:r>
                </w:p>
              </w:tc>
            </w:tr>
            <w:tr w:rsidR="00DD0C82" w14:paraId="739F53AD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895D59" w14:textId="425A1540" w:rsidR="00DD0C82" w:rsidRDefault="00DD0C82" w:rsidP="00C16188">
                  <w:r>
                    <w:t xml:space="preserve">Nome do computador: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CEDA74" w14:textId="14EE0667" w:rsidR="00DD0C82" w:rsidRDefault="00DD0C8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DESKTOP</w:t>
                  </w:r>
                </w:p>
              </w:tc>
            </w:tr>
            <w:tr w:rsidR="00D803B1" w14:paraId="54487921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14:paraId="261A269F" w14:textId="681C1F53" w:rsidR="00D803B1" w:rsidRDefault="00DD0C82" w:rsidP="00D803B1">
                  <w:pPr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9EAAB57" wp14:editId="12C05496">
                        <wp:extent cx="6711315" cy="3230880"/>
                        <wp:effectExtent l="0" t="0" r="0" b="7620"/>
                        <wp:docPr id="21" name="Imagem 2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"/>
                                <pic:cNvPicPr/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230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B5BB8E2" w14:textId="77777777" w:rsidR="00690657" w:rsidRDefault="00690657" w:rsidP="00690657"/>
          <w:p w14:paraId="08D0A466" w14:textId="45392B94" w:rsidR="002F5299" w:rsidRDefault="00DD0C82" w:rsidP="00690657">
            <w:pPr>
              <w:pStyle w:val="Ttulo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do controle de malha:</w:t>
            </w:r>
          </w:p>
          <w:tbl>
            <w:tblPr>
              <w:tblStyle w:val="ListaClara-nfase3"/>
              <w:tblW w:w="0" w:type="auto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47"/>
              <w:gridCol w:w="3870"/>
              <w:gridCol w:w="3937"/>
            </w:tblGrid>
            <w:tr w:rsidR="00A14EA8" w14:paraId="5CA97543" w14:textId="77777777" w:rsidTr="00FA53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7" w:type="dxa"/>
                  <w:tcBorders>
                    <w:top w:val="single" w:sz="18" w:space="0" w:color="4D7830"/>
                    <w:left w:val="single" w:sz="18" w:space="0" w:color="76923C" w:themeColor="accent3" w:themeShade="BF"/>
                    <w:bottom w:val="single" w:sz="8" w:space="0" w:color="000000" w:themeColor="text1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  <w:hideMark/>
                </w:tcPr>
                <w:p w14:paraId="473F9EEB" w14:textId="6C5516E9" w:rsidR="00A14EA8" w:rsidRDefault="00DD0C82" w:rsidP="00A14EA8">
                  <w:pPr>
                    <w:jc w:val="center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color w:val="auto"/>
                    </w:rPr>
                    <w:t>Nome do controle de malha</w:t>
                  </w:r>
                </w:p>
              </w:tc>
              <w:tc>
                <w:tcPr>
                  <w:tcW w:w="3870" w:type="dxa"/>
                  <w:tcBorders>
                    <w:top w:val="single" w:sz="18" w:space="0" w:color="4D7830"/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  <w:hideMark/>
                </w:tcPr>
                <w:p w14:paraId="6EC06A3F" w14:textId="5F13648B" w:rsidR="00A14EA8" w:rsidRDefault="00DD0C82" w:rsidP="00A14EA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color w:val="auto"/>
                    </w:rPr>
                    <w:t>Imagem do controle de malha</w:t>
                  </w:r>
                </w:p>
              </w:tc>
              <w:tc>
                <w:tcPr>
                  <w:tcW w:w="3937" w:type="dxa"/>
                  <w:tcBorders>
                    <w:top w:val="single" w:sz="18" w:space="0" w:color="4D7830"/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  <w:hideMark/>
                </w:tcPr>
                <w:p w14:paraId="66B8DAA9" w14:textId="0DF75836" w:rsidR="00A14EA8" w:rsidRDefault="00DD0C82" w:rsidP="00A14EA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color w:val="auto"/>
                    </w:rPr>
                    <w:t>Detalhes do controle de malha</w:t>
                  </w:r>
                </w:p>
              </w:tc>
            </w:tr>
            <w:tr w:rsidR="00A14EA8" w14:paraId="4C126E4E" w14:textId="77777777" w:rsidTr="00FA53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  <w:bottom w:val="single" w:sz="8" w:space="0" w:color="000000" w:themeColor="text1"/>
                    <w:right w:val="single" w:sz="8" w:space="0" w:color="000000" w:themeColor="text1"/>
                  </w:tcBorders>
                  <w:vAlign w:val="center"/>
                  <w:hideMark/>
                </w:tcPr>
                <w:p w14:paraId="6C046C72" w14:textId="4613FD0D" w:rsidR="00A14EA8" w:rsidRDefault="00DD0C82" w:rsidP="00A14EA8">
                  <w:pPr>
                    <w:jc w:val="center"/>
                    <w:rPr>
                      <w:rStyle w:val="Forte"/>
                    </w:rPr>
                  </w:pPr>
                  <w:r>
                    <w:rPr>
                      <w:rStyle w:val="Forte"/>
                    </w:rPr>
                    <w:t>Controle-1</w:t>
                  </w:r>
                </w:p>
              </w:tc>
              <w:tc>
                <w:tcPr>
                  <w:tcW w:w="3870" w:type="dxa"/>
                  <w:tcBorders>
                    <w:top w:val="single" w:sz="18" w:space="0" w:color="76923C" w:themeColor="accent3" w:themeShade="BF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vAlign w:val="center"/>
                  <w:hideMark/>
                </w:tcPr>
                <w:p w14:paraId="00C13AD8" w14:textId="722DA3FA" w:rsidR="00A14EA8" w:rsidRDefault="00DD0C82" w:rsidP="00A14EA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5BF8A2EF" wp14:editId="467458EE">
                        <wp:extent cx="2311400" cy="1388110"/>
                        <wp:effectExtent l="0" t="0" r="0" b="2540"/>
                        <wp:docPr id="20" name="Imagem 2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"/>
                                <pic:cNvPicPr/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11400" cy="1388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37" w:type="dxa"/>
                  <w:tcBorders>
                    <w:top w:val="single" w:sz="18" w:space="0" w:color="76923C" w:themeColor="accent3" w:themeShade="BF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hideMark/>
                </w:tcPr>
                <w:tbl>
                  <w:tblPr>
                    <w:tblStyle w:val="GradeMdia1-nfase6"/>
                    <w:tblW w:w="375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1764"/>
                    <w:gridCol w:w="1992"/>
                  </w:tblGrid>
                  <w:tr w:rsidR="00FA5333" w14:paraId="12987B71" w14:textId="77777777" w:rsidTr="00485382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  <w:hideMark/>
                      </w:tcPr>
                      <w:p w14:paraId="0FFB1377" w14:textId="0C9EB34A" w:rsidR="00FA5333" w:rsidRPr="00BE6656" w:rsidRDefault="00DD0C82" w:rsidP="00485382">
                        <w:pPr>
                          <w:jc w:val="right"/>
                          <w:rPr>
                            <w:rStyle w:val="Forte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Entidades: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  <w:hideMark/>
                      </w:tcPr>
                      <w:p w14:paraId="2E26690A" w14:textId="3F50C42C" w:rsidR="00FA5333" w:rsidRDefault="00DD0C82" w:rsidP="004853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</w:rPr>
                          <w:t>1 Corpos sólidos</w:t>
                        </w:r>
                      </w:p>
                    </w:tc>
                  </w:tr>
                  <w:tr w:rsidR="00DD0C82" w14:paraId="372757A5" w14:textId="77777777" w:rsidTr="00485382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</w:tcPr>
                      <w:p w14:paraId="50AE0EB6" w14:textId="7B5A1F0B" w:rsidR="00DD0C82" w:rsidRDefault="00DD0C82" w:rsidP="0048538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Unidades: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</w:tcPr>
                      <w:p w14:paraId="40772DDD" w14:textId="4B65DB7C" w:rsidR="00DD0C82" w:rsidRDefault="00DD0C82" w:rsidP="004853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</w:rPr>
                          <w:t>mm</w:t>
                        </w:r>
                      </w:p>
                    </w:tc>
                  </w:tr>
                  <w:tr w:rsidR="00DD0C82" w14:paraId="34895936" w14:textId="77777777" w:rsidTr="00485382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</w:tcPr>
                      <w:p w14:paraId="2AD64C7E" w14:textId="14304BDB" w:rsidR="00DD0C82" w:rsidRDefault="00DD0C82" w:rsidP="0048538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Tamanho: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</w:tcPr>
                      <w:p w14:paraId="7A4141E1" w14:textId="1BDABEDE" w:rsidR="00DD0C82" w:rsidRDefault="00DD0C82" w:rsidP="004853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</w:rPr>
                          <w:t>4,23393</w:t>
                        </w:r>
                      </w:p>
                    </w:tc>
                  </w:tr>
                  <w:tr w:rsidR="00DD0C82" w14:paraId="526AE4AA" w14:textId="77777777" w:rsidTr="00485382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</w:tcPr>
                      <w:p w14:paraId="667379C8" w14:textId="69D31C81" w:rsidR="00DD0C82" w:rsidRDefault="00DD0C82" w:rsidP="0048538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Relação: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</w:tcPr>
                      <w:p w14:paraId="7713ECA8" w14:textId="62F97D64" w:rsidR="00DD0C82" w:rsidRDefault="00DD0C82" w:rsidP="004853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Forte"/>
                            <w:b w:val="0"/>
                            <w:bCs w:val="0"/>
                          </w:rPr>
                        </w:pPr>
                        <w:r>
                          <w:rPr>
                            <w:rStyle w:val="Forte"/>
                            <w:b w:val="0"/>
                            <w:bCs w:val="0"/>
                          </w:rPr>
                          <w:t>4,23393</w:t>
                        </w:r>
                      </w:p>
                    </w:tc>
                  </w:tr>
                </w:tbl>
                <w:p w14:paraId="7EC44EDD" w14:textId="77777777" w:rsidR="00FA5333" w:rsidRDefault="00FA5333" w:rsidP="00A14EA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0D9162A" w14:textId="7CB673DB" w:rsidR="00A61A59" w:rsidRPr="00F077CB" w:rsidRDefault="00A61A59" w:rsidP="000A7C6B"/>
        </w:tc>
      </w:tr>
    </w:tbl>
    <w:p w14:paraId="1E87520C" w14:textId="77777777" w:rsidR="002C53F9" w:rsidRDefault="002C53F9" w:rsidP="006936A0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1F4E509E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86359C2" w14:textId="32330BA4" w:rsidR="002C53F9" w:rsidRDefault="00DD0C82" w:rsidP="000A7C6B">
            <w:pPr>
              <w:pStyle w:val="Ttulo1"/>
              <w:outlineLvl w:val="0"/>
            </w:pPr>
            <w:bookmarkStart w:id="16" w:name="_Toc106915110"/>
            <w:r>
              <w:t>Detalhes do sensor</w:t>
            </w:r>
            <w:bookmarkEnd w:id="16"/>
          </w:p>
          <w:p w14:paraId="25112F3F" w14:textId="153B4789" w:rsidR="002C53F9" w:rsidRPr="00F077CB" w:rsidRDefault="00DD0C82" w:rsidP="000A7C6B">
            <w:r>
              <w:t>Sem dados</w:t>
            </w:r>
          </w:p>
        </w:tc>
      </w:tr>
    </w:tbl>
    <w:p w14:paraId="6AD73BC1" w14:textId="77777777" w:rsidR="00EC2432" w:rsidRDefault="00EC2432" w:rsidP="0094009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20EC2C6A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E1C559F" w14:textId="4C7EB4F5" w:rsidR="00EC2432" w:rsidRDefault="00DD0C82" w:rsidP="000A7C6B">
            <w:pPr>
              <w:pStyle w:val="Ttulo1"/>
              <w:outlineLvl w:val="0"/>
            </w:pPr>
            <w:bookmarkStart w:id="17" w:name="_Toc243733152"/>
            <w:bookmarkStart w:id="18" w:name="_Toc245020120"/>
            <w:bookmarkStart w:id="19" w:name="_Toc245020152"/>
            <w:bookmarkStart w:id="20" w:name="_Toc106915111"/>
            <w:r>
              <w:lastRenderedPageBreak/>
              <w:t>Resultados do estudo</w:t>
            </w:r>
            <w:bookmarkEnd w:id="20"/>
          </w:p>
          <w:p w14:paraId="4DC55E9B" w14:textId="530509B6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DD0C82" w14:paraId="4D6A83F2" w14:textId="77777777" w:rsidTr="00CC01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7FFA810" w14:textId="33971340" w:rsidR="00DD0C82" w:rsidRDefault="00DD0C82" w:rsidP="00DD0C82">
                  <w:r>
                    <w:t>Nome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5DF39A4" w14:textId="7B52422D" w:rsidR="00DD0C82" w:rsidRDefault="00DD0C82" w:rsidP="00DD0C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Tipo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FB31B86" w14:textId="29F78063" w:rsidR="00DD0C82" w:rsidRDefault="00DD0C82" w:rsidP="00DD0C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Mín.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2533C071" w14:textId="37B820AE" w:rsidR="00DD0C82" w:rsidRDefault="00DD0C82" w:rsidP="00DD0C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Máx.</w:t>
                  </w:r>
                </w:p>
              </w:tc>
            </w:tr>
            <w:tr w:rsidR="00DD0C82" w14:paraId="0A24A001" w14:textId="77777777" w:rsidTr="00CC01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A54AD0A" w14:textId="4D69EAB7" w:rsidR="00DD0C82" w:rsidRPr="004D2956" w:rsidRDefault="00DD0C82" w:rsidP="00DD0C8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Amplitude1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D7F0F1A" w14:textId="0356DFF9" w:rsidR="00DD0C82" w:rsidRPr="004D2956" w:rsidRDefault="00DD0C82" w:rsidP="00DD0C8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AMPRES: Amplitude resultante Plotagem para a Forma modal: 1(Fator de carga = 28,8073)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3E3787F" w14:textId="77777777" w:rsidR="00DD0C82" w:rsidRDefault="00DD0C82" w:rsidP="00DD0C8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0,000e+00</w:t>
                  </w:r>
                </w:p>
                <w:p w14:paraId="3E735AAC" w14:textId="08927F99" w:rsidR="00DD0C82" w:rsidRPr="004D2956" w:rsidRDefault="00DD0C82" w:rsidP="00DD0C8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Nó: 2094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8BE6CB1" w14:textId="77777777" w:rsidR="00DD0C82" w:rsidRDefault="00DD0C82" w:rsidP="00DD0C8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4,637e-02</w:t>
                  </w:r>
                </w:p>
                <w:p w14:paraId="6A6A46A2" w14:textId="2C5C927A" w:rsidR="00DD0C82" w:rsidRPr="004D2956" w:rsidRDefault="00DD0C82" w:rsidP="00DD0C8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Nó: 21804</w:t>
                  </w:r>
                </w:p>
              </w:tc>
            </w:tr>
            <w:tr w:rsidR="00DD0C82" w14:paraId="7A1DABE5" w14:textId="77777777" w:rsidTr="00CC017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A1AF019" w14:textId="462FFE25" w:rsidR="00DD0C82" w:rsidRDefault="00DD0C82" w:rsidP="00DD0C82">
                  <w:pPr>
                    <w:jc w:val="center"/>
                    <w:rPr>
                      <w:rStyle w:val="Forte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3A35BD7D" wp14:editId="55BB8B25">
                        <wp:extent cx="6646545" cy="3199765"/>
                        <wp:effectExtent l="0" t="0" r="1905" b="635"/>
                        <wp:docPr id="22" name="Imagem 2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"/>
                                <pic:cNvPicPr/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199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679CF97" w14:textId="2755A7D0" w:rsidR="00DD0C82" w:rsidRPr="004D2956" w:rsidRDefault="00DD0C82" w:rsidP="00DD0C8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mont54-Flambagem 2-Amplitude-Amplitude1</w:t>
                  </w:r>
                </w:p>
              </w:tc>
            </w:tr>
          </w:tbl>
          <w:p w14:paraId="03526C9A" w14:textId="5F585A70" w:rsidR="00DD0C82" w:rsidRDefault="00DD0C8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187"/>
              <w:gridCol w:w="7018"/>
            </w:tblGrid>
            <w:tr w:rsidR="00DD0C82" w14:paraId="05680308" w14:textId="77777777" w:rsidTr="00DD0C8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9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462D572" w14:textId="36865D94" w:rsidR="00DD0C82" w:rsidRDefault="00DD0C82" w:rsidP="00DD0C82">
                  <w:r>
                    <w:t>Nome</w:t>
                  </w:r>
                </w:p>
              </w:tc>
              <w:tc>
                <w:tcPr>
                  <w:tcW w:w="7736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3992687" w14:textId="4F927EB5" w:rsidR="00DD0C82" w:rsidRDefault="00DD0C82" w:rsidP="00DD0C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Tipo</w:t>
                  </w:r>
                </w:p>
              </w:tc>
            </w:tr>
            <w:tr w:rsidR="00DD0C82" w14:paraId="17938F65" w14:textId="77777777" w:rsidTr="003D7D5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9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248F24C" w14:textId="0BE90D8A" w:rsidR="00DD0C82" w:rsidRPr="004D2956" w:rsidRDefault="00DD0C82" w:rsidP="00DD0C8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Deslocamento1</w:t>
                  </w:r>
                </w:p>
              </w:tc>
              <w:tc>
                <w:tcPr>
                  <w:tcW w:w="7736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F367781" w14:textId="1F1DBFDD" w:rsidR="00DD0C82" w:rsidRPr="004D2956" w:rsidRDefault="00DD0C82" w:rsidP="00DD0C8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Forma deformada</w:t>
                  </w:r>
                </w:p>
              </w:tc>
            </w:tr>
            <w:tr w:rsidR="00DD0C82" w14:paraId="5D7D55E3" w14:textId="77777777" w:rsidTr="00DD0C8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2F0CF2A" w14:textId="44933B5E" w:rsidR="00DD0C82" w:rsidRDefault="00DD0C82" w:rsidP="00DD0C82">
                  <w:pPr>
                    <w:jc w:val="center"/>
                    <w:rPr>
                      <w:rStyle w:val="Forte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5F596129" wp14:editId="43DB22F4">
                        <wp:extent cx="6646545" cy="3199765"/>
                        <wp:effectExtent l="0" t="0" r="1905" b="635"/>
                        <wp:docPr id="23" name="Imagem 2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"/>
                                <pic:cNvPicPr/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199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B483DF3" w14:textId="3DF69FDE" w:rsidR="00DD0C82" w:rsidRPr="004D2956" w:rsidRDefault="00DD0C82" w:rsidP="00DD0C8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mont54-Flambagem 2-Deslocamento-Deslocamento1</w:t>
                  </w:r>
                </w:p>
              </w:tc>
            </w:tr>
          </w:tbl>
          <w:p w14:paraId="5B926A67" w14:textId="2C54D1AA" w:rsidR="00DD0C82" w:rsidRDefault="00DD0C8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187"/>
              <w:gridCol w:w="7018"/>
            </w:tblGrid>
            <w:tr w:rsidR="00DD0C82" w14:paraId="0F02F7E2" w14:textId="77777777" w:rsidTr="00DD0C8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9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32AFCC9" w14:textId="2BC247F5" w:rsidR="00DD0C82" w:rsidRDefault="00DD0C82" w:rsidP="00DD0C82">
                  <w:r>
                    <w:t>Nome</w:t>
                  </w:r>
                </w:p>
              </w:tc>
              <w:tc>
                <w:tcPr>
                  <w:tcW w:w="7736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3BCD9F9" w14:textId="45E31DC3" w:rsidR="00DD0C82" w:rsidRDefault="00DD0C82" w:rsidP="00DD0C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Tipo</w:t>
                  </w:r>
                </w:p>
              </w:tc>
            </w:tr>
            <w:tr w:rsidR="00DD0C82" w14:paraId="25471269" w14:textId="77777777" w:rsidTr="00A163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9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FEC4515" w14:textId="67A24AB3" w:rsidR="00DD0C82" w:rsidRPr="004D2956" w:rsidRDefault="00DD0C82" w:rsidP="00DD0C8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Deslocamento2</w:t>
                  </w:r>
                </w:p>
              </w:tc>
              <w:tc>
                <w:tcPr>
                  <w:tcW w:w="7736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5D0C5F5" w14:textId="3657FEA4" w:rsidR="00DD0C82" w:rsidRPr="004D2956" w:rsidRDefault="00DD0C82" w:rsidP="00DD0C8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Forma deformada</w:t>
                  </w:r>
                </w:p>
              </w:tc>
            </w:tr>
            <w:tr w:rsidR="00DD0C82" w14:paraId="00A11B0E" w14:textId="77777777" w:rsidTr="00DD0C8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9A07C8" w14:textId="6B2E1721" w:rsidR="00DD0C82" w:rsidRDefault="00DD0C82" w:rsidP="00DD0C82">
                  <w:pPr>
                    <w:jc w:val="center"/>
                    <w:rPr>
                      <w:rStyle w:val="Forte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623A3DFA" wp14:editId="5C170289">
                        <wp:extent cx="6646545" cy="3199765"/>
                        <wp:effectExtent l="0" t="0" r="1905" b="635"/>
                        <wp:docPr id="24" name="Imagem 2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199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A2961FD" w14:textId="35D5A315" w:rsidR="00DD0C82" w:rsidRPr="004D2956" w:rsidRDefault="00DD0C82" w:rsidP="00DD0C8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Forte"/>
                      <w:noProof/>
                      <w:sz w:val="20"/>
                      <w:szCs w:val="20"/>
                    </w:rPr>
                    <w:t>mont54-Flambagem 2-Deslocamento-Deslocamento2</w:t>
                  </w:r>
                </w:p>
              </w:tc>
            </w:tr>
          </w:tbl>
          <w:p w14:paraId="4CFC2553" w14:textId="77777777" w:rsidR="00DD0C82" w:rsidRPr="000B04D4" w:rsidRDefault="00DD0C82" w:rsidP="000A7C6B"/>
          <w:bookmarkEnd w:id="17"/>
          <w:bookmarkEnd w:id="18"/>
          <w:bookmarkEnd w:id="19"/>
          <w:p w14:paraId="27CB3C3F" w14:textId="3BDCEBF0" w:rsidR="00EC2432" w:rsidRDefault="00DD0C82" w:rsidP="000A7C6B">
            <w:pPr>
              <w:rPr>
                <w:rStyle w:val="Forte"/>
              </w:rPr>
            </w:pPr>
            <w:r>
              <w:rPr>
                <w:rStyle w:val="Forte"/>
              </w:rPr>
              <w:t>Lista de modos</w:t>
            </w:r>
          </w:p>
          <w:tbl>
            <w:tblPr>
              <w:tblStyle w:val="ListaClara-nfase3"/>
              <w:tblW w:w="0" w:type="auto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483"/>
              <w:gridCol w:w="2490"/>
            </w:tblGrid>
            <w:tr w:rsidR="00DD0C82" w14:paraId="0A3803A5" w14:textId="77777777" w:rsidTr="00DD0C8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83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3AD311DB" w14:textId="28591E83" w:rsidR="00DD0C82" w:rsidRPr="004E282D" w:rsidRDefault="00DD0C82" w:rsidP="009D29C5">
                  <w:pPr>
                    <w:jc w:val="center"/>
                    <w:rPr>
                      <w:rStyle w:val="Forte"/>
                      <w:b/>
                      <w:color w:val="auto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Número do modo</w:t>
                  </w:r>
                </w:p>
              </w:tc>
              <w:tc>
                <w:tcPr>
                  <w:tcW w:w="2490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4E60D7A6" w14:textId="208D2A31" w:rsidR="00DD0C82" w:rsidRPr="004E282D" w:rsidRDefault="00DD0C82" w:rsidP="009D29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rte"/>
                    </w:rPr>
                  </w:pPr>
                  <w:r>
                    <w:rPr>
                      <w:rStyle w:val="Forte"/>
                      <w:b/>
                      <w:color w:val="auto"/>
                    </w:rPr>
                    <w:t>Fator de carga</w:t>
                  </w:r>
                </w:p>
              </w:tc>
            </w:tr>
            <w:tr w:rsidR="00DD0C82" w14:paraId="0BA7A714" w14:textId="77777777" w:rsidTr="00DD0C8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83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14:paraId="21F07A28" w14:textId="563CB3AD" w:rsidR="00DD0C82" w:rsidRPr="00AD5FBA" w:rsidRDefault="00DD0C82" w:rsidP="009D29C5">
                  <w:pPr>
                    <w:jc w:val="center"/>
                    <w:rPr>
                      <w:rStyle w:val="Forte"/>
                    </w:rPr>
                  </w:pPr>
                  <w:r>
                    <w:rPr>
                      <w:rStyle w:val="Forte"/>
                    </w:rPr>
                    <w:t>1</w:t>
                  </w:r>
                </w:p>
              </w:tc>
              <w:tc>
                <w:tcPr>
                  <w:tcW w:w="2490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14:paraId="218B1742" w14:textId="4E67B3FA" w:rsidR="00DD0C82" w:rsidRDefault="00DD0C82" w:rsidP="009D29C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rte"/>
                      <w:b w:val="0"/>
                      <w:sz w:val="20"/>
                      <w:szCs w:val="20"/>
                    </w:rPr>
                  </w:pPr>
                  <w:r>
                    <w:rPr>
                      <w:rStyle w:val="Forte"/>
                      <w:b w:val="0"/>
                      <w:sz w:val="20"/>
                      <w:szCs w:val="20"/>
                    </w:rPr>
                    <w:t>28,807</w:t>
                  </w:r>
                </w:p>
              </w:tc>
            </w:tr>
          </w:tbl>
          <w:p w14:paraId="39C15726" w14:textId="77777777" w:rsidR="00EC2432" w:rsidRDefault="00EC2432" w:rsidP="000A7C6B">
            <w:pPr>
              <w:rPr>
                <w:b/>
                <w:bCs/>
              </w:rPr>
            </w:pPr>
          </w:p>
          <w:p w14:paraId="73BA08FD" w14:textId="77777777" w:rsidR="004A4EC3" w:rsidRPr="004A4EC3" w:rsidRDefault="004A4EC3" w:rsidP="004A4EC3"/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51"/>
            </w:tblGrid>
            <w:tr w:rsidR="00DD0C82" w14:paraId="6667460F" w14:textId="77777777" w:rsidTr="00CC0170">
              <w:tc>
                <w:tcPr>
                  <w:tcW w:w="5000" w:type="pct"/>
                  <w:vAlign w:val="center"/>
                </w:tcPr>
                <w:p w14:paraId="012E4059" w14:textId="05EBC10D" w:rsidR="00DD0C82" w:rsidRDefault="00DD0C82" w:rsidP="00DD0C82">
                  <w:pPr>
                    <w:jc w:val="center"/>
                    <w:rPr>
                      <w:rStyle w:val="Forte"/>
                      <w:b w:val="0"/>
                    </w:rPr>
                  </w:pPr>
                  <w:r>
                    <w:rPr>
                      <w:bCs/>
                      <w:noProof/>
                    </w:rPr>
                    <w:drawing>
                      <wp:inline distT="0" distB="0" distL="0" distR="0" wp14:anchorId="4059BA6F" wp14:editId="78606861">
                        <wp:extent cx="6646545" cy="3991610"/>
                        <wp:effectExtent l="0" t="0" r="1905" b="8890"/>
                        <wp:docPr id="25" name="Imagem 2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"/>
                                <pic:cNvPicPr/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9916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D0C82" w14:paraId="6E4886B7" w14:textId="77777777" w:rsidTr="00CC0170">
              <w:tc>
                <w:tcPr>
                  <w:tcW w:w="5000" w:type="pct"/>
                </w:tcPr>
                <w:p w14:paraId="22F7A257" w14:textId="523915DF" w:rsidR="00DD0C82" w:rsidRDefault="00DD0C82" w:rsidP="00DD0C82">
                  <w:pPr>
                    <w:jc w:val="center"/>
                    <w:rPr>
                      <w:rStyle w:val="Forte"/>
                      <w:b w:val="0"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 w:val="0"/>
                      <w:noProof/>
                      <w:sz w:val="20"/>
                      <w:szCs w:val="20"/>
                    </w:rPr>
                    <w:t>Imagem-1</w:t>
                  </w:r>
                </w:p>
                <w:p w14:paraId="111BB056" w14:textId="77777777" w:rsidR="00DD0C82" w:rsidRPr="00145DDC" w:rsidRDefault="00DD0C82" w:rsidP="00DD0C82">
                  <w:pPr>
                    <w:jc w:val="center"/>
                    <w:rPr>
                      <w:rStyle w:val="Forte"/>
                      <w:sz w:val="20"/>
                      <w:szCs w:val="20"/>
                    </w:rPr>
                  </w:pPr>
                </w:p>
              </w:tc>
            </w:tr>
          </w:tbl>
          <w:p w14:paraId="0B0453C5" w14:textId="775ED7A4" w:rsidR="00EC2432" w:rsidRDefault="00EC2432" w:rsidP="000A7C6B"/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51"/>
            </w:tblGrid>
            <w:tr w:rsidR="00DD0C82" w14:paraId="57DA815B" w14:textId="77777777" w:rsidTr="00CC0170">
              <w:tc>
                <w:tcPr>
                  <w:tcW w:w="5000" w:type="pct"/>
                  <w:vAlign w:val="center"/>
                </w:tcPr>
                <w:p w14:paraId="32E35FAF" w14:textId="20C742C8" w:rsidR="00DD0C82" w:rsidRDefault="00DD0C82" w:rsidP="00DD0C82">
                  <w:pPr>
                    <w:jc w:val="center"/>
                    <w:rPr>
                      <w:rStyle w:val="Forte"/>
                      <w:b w:val="0"/>
                    </w:rPr>
                  </w:pPr>
                  <w:r>
                    <w:rPr>
                      <w:bCs/>
                      <w:noProof/>
                    </w:rPr>
                    <w:lastRenderedPageBreak/>
                    <w:drawing>
                      <wp:inline distT="0" distB="0" distL="0" distR="0" wp14:anchorId="1759BF63" wp14:editId="015821D0">
                        <wp:extent cx="6646545" cy="3991610"/>
                        <wp:effectExtent l="0" t="0" r="1905" b="8890"/>
                        <wp:docPr id="26" name="Imagem 2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"/>
                                <pic:cNvPicPr/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9916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D0C82" w14:paraId="258EF2B2" w14:textId="77777777" w:rsidTr="00CC0170">
              <w:tc>
                <w:tcPr>
                  <w:tcW w:w="5000" w:type="pct"/>
                </w:tcPr>
                <w:p w14:paraId="74A17684" w14:textId="388AD59F" w:rsidR="00DD0C82" w:rsidRDefault="00DD0C82" w:rsidP="00DD0C82">
                  <w:pPr>
                    <w:jc w:val="center"/>
                    <w:rPr>
                      <w:rStyle w:val="Forte"/>
                      <w:b w:val="0"/>
                      <w:noProof/>
                      <w:sz w:val="20"/>
                      <w:szCs w:val="20"/>
                    </w:rPr>
                  </w:pPr>
                  <w:r>
                    <w:rPr>
                      <w:rStyle w:val="Forte"/>
                      <w:b w:val="0"/>
                      <w:noProof/>
                      <w:sz w:val="20"/>
                      <w:szCs w:val="20"/>
                    </w:rPr>
                    <w:t>Imagem-2</w:t>
                  </w:r>
                </w:p>
                <w:p w14:paraId="714CACD2" w14:textId="77777777" w:rsidR="00DD0C82" w:rsidRPr="00145DDC" w:rsidRDefault="00DD0C82" w:rsidP="00DD0C82">
                  <w:pPr>
                    <w:jc w:val="center"/>
                    <w:rPr>
                      <w:rStyle w:val="Forte"/>
                      <w:sz w:val="20"/>
                      <w:szCs w:val="20"/>
                    </w:rPr>
                  </w:pPr>
                </w:p>
              </w:tc>
            </w:tr>
          </w:tbl>
          <w:p w14:paraId="0C83AF29" w14:textId="637C3B0C" w:rsidR="00DD0C82" w:rsidRDefault="00DD0C82" w:rsidP="000A7C6B"/>
          <w:p w14:paraId="051F682D" w14:textId="356EADDD" w:rsidR="00EC2432" w:rsidRDefault="00EC2432" w:rsidP="000A7C6B"/>
        </w:tc>
      </w:tr>
    </w:tbl>
    <w:p w14:paraId="1F709C7A" w14:textId="77777777" w:rsidR="000B1701" w:rsidRDefault="000B1701" w:rsidP="000B17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2BB31F7B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0FCC233" w14:textId="07BCCEBC" w:rsidR="000B1701" w:rsidRDefault="00DD0C82" w:rsidP="00DD0C82">
            <w:pPr>
              <w:pStyle w:val="Ttulo1"/>
            </w:pPr>
            <w:bookmarkStart w:id="21" w:name="_Toc106915112"/>
            <w:r>
              <w:t>Conclusão</w:t>
            </w:r>
            <w:bookmarkEnd w:id="21"/>
          </w:p>
        </w:tc>
      </w:tr>
    </w:tbl>
    <w:p w14:paraId="76C96B18" w14:textId="34431529" w:rsidR="00AC3438" w:rsidRPr="00AC3438" w:rsidRDefault="00AC3438" w:rsidP="00FE0924"/>
    <w:sectPr w:rsidR="00AC3438" w:rsidRPr="00AC3438" w:rsidSect="00DD0C82">
      <w:headerReference w:type="default" r:id="rId30"/>
      <w:footerReference w:type="default" r:id="rId31"/>
      <w:footerReference w:type="first" r:id="rId32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C9606" w14:textId="77777777" w:rsidR="00DD0C82" w:rsidRDefault="00DD0C82" w:rsidP="00F25CD7">
      <w:pPr>
        <w:spacing w:after="0" w:line="240" w:lineRule="auto"/>
      </w:pPr>
      <w:r>
        <w:separator/>
      </w:r>
    </w:p>
  </w:endnote>
  <w:endnote w:type="continuationSeparator" w:id="0">
    <w:p w14:paraId="372A0F45" w14:textId="77777777" w:rsidR="00DD0C82" w:rsidRDefault="00DD0C82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DC4D2F" w14:paraId="24E2065D" w14:textId="77777777" w:rsidTr="003E1AE9">
      <w:tc>
        <w:tcPr>
          <w:tcW w:w="867" w:type="pct"/>
        </w:tcPr>
        <w:p w14:paraId="286D2B66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74CA2E17" wp14:editId="0B572C88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7F26A1E5" w14:textId="62D1BE91" w:rsidR="00DC4D2F" w:rsidRDefault="00DD0C82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Analisado com o SOLIDWORKS Simulation</w:t>
          </w:r>
        </w:p>
      </w:tc>
      <w:tc>
        <w:tcPr>
          <w:tcW w:w="2079" w:type="pct"/>
          <w:vAlign w:val="bottom"/>
        </w:tcPr>
        <w:p w14:paraId="081DD717" w14:textId="50118CC6" w:rsidR="00DC4D2F" w:rsidRDefault="00DD0C82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Simulação de mont54</w:t>
          </w:r>
        </w:p>
      </w:tc>
      <w:tc>
        <w:tcPr>
          <w:tcW w:w="0" w:type="auto"/>
          <w:vAlign w:val="bottom"/>
        </w:tcPr>
        <w:p w14:paraId="7BD13B6F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0E1AED23" w14:textId="77777777" w:rsidR="00DC4D2F" w:rsidRPr="00BF0BC4" w:rsidRDefault="00DC4D2F" w:rsidP="00BF0B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690059BB" w14:textId="77777777" w:rsidTr="00BF0BC4">
      <w:tc>
        <w:tcPr>
          <w:tcW w:w="1908" w:type="dxa"/>
        </w:tcPr>
        <w:p w14:paraId="1B5233C8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2A5420C5" wp14:editId="7879E45A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3B994315" w14:textId="5EBA0336" w:rsidR="00DC4D2F" w:rsidRDefault="00DD0C82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Analisado com o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01AF5982" w14:textId="025838ED" w:rsidR="00DC4D2F" w:rsidRDefault="00DD0C82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Simulação de mont54</w:t>
          </w:r>
        </w:p>
      </w:tc>
      <w:tc>
        <w:tcPr>
          <w:tcW w:w="360" w:type="dxa"/>
          <w:vAlign w:val="bottom"/>
        </w:tcPr>
        <w:p w14:paraId="3F0975FE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4D7F3E37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CFFA8" w14:textId="77777777" w:rsidR="00DD0C82" w:rsidRDefault="00DD0C82" w:rsidP="00F25CD7">
      <w:pPr>
        <w:spacing w:after="0" w:line="240" w:lineRule="auto"/>
      </w:pPr>
      <w:r>
        <w:separator/>
      </w:r>
    </w:p>
  </w:footnote>
  <w:footnote w:type="continuationSeparator" w:id="0">
    <w:p w14:paraId="7A54EB40" w14:textId="77777777" w:rsidR="00DD0C82" w:rsidRDefault="00DD0C82" w:rsidP="00F25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998" w:type="dxa"/>
      <w:tblBorders>
        <w:top w:val="none" w:sz="0" w:space="0" w:color="auto"/>
        <w:left w:val="none" w:sz="0" w:space="0" w:color="auto"/>
        <w:bottom w:val="single" w:sz="48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18"/>
      <w:gridCol w:w="4500"/>
      <w:gridCol w:w="4680"/>
    </w:tblGrid>
    <w:tr w:rsidR="00DC4D2F" w14:paraId="397FC65E" w14:textId="77777777" w:rsidTr="00BF0BC4">
      <w:tc>
        <w:tcPr>
          <w:tcW w:w="1818" w:type="dxa"/>
          <w:tcBorders>
            <w:bottom w:val="nil"/>
          </w:tcBorders>
          <w:vAlign w:val="bottom"/>
        </w:tcPr>
        <w:p w14:paraId="3B5653B0" w14:textId="01E55D4F" w:rsidR="00DC4D2F" w:rsidRDefault="00DC4D2F" w:rsidP="00E217C8">
          <w:pPr>
            <w:pStyle w:val="Cabealho"/>
            <w:rPr>
              <w:rFonts w:ascii="Trebuchet MS" w:hAnsi="Trebuchet MS"/>
              <w:b/>
            </w:rPr>
          </w:pPr>
        </w:p>
      </w:tc>
      <w:tc>
        <w:tcPr>
          <w:tcW w:w="4500" w:type="dxa"/>
          <w:tcBorders>
            <w:bottom w:val="nil"/>
          </w:tcBorders>
          <w:vAlign w:val="bottom"/>
        </w:tcPr>
        <w:p w14:paraId="08E13325" w14:textId="3CB2A316" w:rsidR="00DC4D2F" w:rsidRDefault="00DC4D2F" w:rsidP="00E217C8">
          <w:pPr>
            <w:pStyle w:val="Cabealho"/>
            <w:rPr>
              <w:rFonts w:ascii="Trebuchet MS" w:hAnsi="Trebuchet MS"/>
            </w:rPr>
          </w:pPr>
        </w:p>
      </w:tc>
      <w:tc>
        <w:tcPr>
          <w:tcW w:w="4680" w:type="dxa"/>
          <w:tcBorders>
            <w:bottom w:val="nil"/>
          </w:tcBorders>
          <w:vAlign w:val="bottom"/>
        </w:tcPr>
        <w:p w14:paraId="4273BBA7" w14:textId="2DE0D413" w:rsidR="00DC4D2F" w:rsidRDefault="00DD0C82" w:rsidP="00E217C8">
          <w:pPr>
            <w:pStyle w:val="Cabealho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CBarros</w:t>
          </w:r>
        </w:p>
        <w:p w14:paraId="6CF2CBC2" w14:textId="7E579B14" w:rsidR="00DC4D2F" w:rsidRPr="003E4713" w:rsidRDefault="00DD0C82" w:rsidP="00F25CD7">
          <w:pPr>
            <w:pStyle w:val="Cabealho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23/06/2022</w:t>
          </w:r>
        </w:p>
      </w:tc>
    </w:tr>
  </w:tbl>
  <w:p w14:paraId="75E9C568" w14:textId="77777777" w:rsidR="00DC4D2F" w:rsidRDefault="00DC4D2F" w:rsidP="00F25CD7">
    <w:pPr>
      <w:pStyle w:val="Cabealho"/>
      <w:pBdr>
        <w:bottom w:val="single" w:sz="36" w:space="1" w:color="BFBFBF" w:themeColor="background1" w:themeShade="BF"/>
      </w:pBdr>
    </w:pPr>
  </w:p>
  <w:p w14:paraId="24472F01" w14:textId="77777777" w:rsidR="00DC4D2F" w:rsidRDefault="00DC4D2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82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0C82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A5923"/>
  <w15:docId w15:val="{70172A77-D89E-4B2A-A209-734F467F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BB5A1B"/>
    <w:rPr>
      <w:b/>
      <w:bCs/>
    </w:rPr>
  </w:style>
  <w:style w:type="paragraph" w:styleId="SemEspaamento">
    <w:name w:val="No Spacing"/>
    <w:uiPriority w:val="1"/>
    <w:qFormat/>
    <w:rsid w:val="00BB5A1B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BB5A1B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5CD7"/>
  </w:style>
  <w:style w:type="paragraph" w:styleId="Rodap">
    <w:name w:val="footer"/>
    <w:basedOn w:val="Normal"/>
    <w:link w:val="Rodap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5CD7"/>
  </w:style>
  <w:style w:type="table" w:styleId="Tabelacomgrade">
    <w:name w:val="Table Grid"/>
    <w:basedOn w:val="Tabela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ela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3">
    <w:name w:val="Light List Accent 3"/>
    <w:basedOn w:val="Tabela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2">
    <w:name w:val="Light List Accent 2"/>
    <w:basedOn w:val="Tabela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F801E6"/>
    <w:rPr>
      <w:color w:val="0000FF" w:themeColor="hyperlink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staClara-nfase4">
    <w:name w:val="Light List Accent 4"/>
    <w:basedOn w:val="Tabela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ela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Mdia2-nfase1">
    <w:name w:val="Medium Grid 2 Accent 1"/>
    <w:basedOn w:val="Tabela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ela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radeMdia1-nfase6">
    <w:name w:val="Medium Grid 1 Accent 6"/>
    <w:basedOn w:val="Tabela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mentoClaro-nfase5">
    <w:name w:val="Light Shading Accent 5"/>
    <w:basedOn w:val="Tabela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4">
    <w:name w:val="Light Shading Accent 4"/>
    <w:basedOn w:val="Tabela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header" Target="header1.xml"/><Relationship Id="rId8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1</TotalTime>
  <Pages>15</Pages>
  <Words>1174</Words>
  <Characters>6342</Characters>
  <Application>Microsoft Office Word</Application>
  <DocSecurity>0</DocSecurity>
  <Lines>52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caiosnx</dc:creator>
  <cp:lastModifiedBy>Caio Maciel Barros</cp:lastModifiedBy>
  <cp:revision>1</cp:revision>
  <dcterms:created xsi:type="dcterms:W3CDTF">2022-06-24T01:17:00Z</dcterms:created>
  <dcterms:modified xsi:type="dcterms:W3CDTF">2022-06-24T01:18:00Z</dcterms:modified>
</cp:coreProperties>
</file>