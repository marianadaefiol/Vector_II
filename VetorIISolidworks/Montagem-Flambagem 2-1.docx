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433336DC" w14:textId="77777777" w:rsidTr="00A43A5B">
        <w:trPr>
          <w:cantSplit/>
          <w:trHeight w:val="4488"/>
        </w:trPr>
        <w:tc>
          <w:tcPr>
            <w:tcW w:w="6285" w:type="dxa"/>
          </w:tcPr>
          <w:p w14:paraId="52AE1E9D" w14:textId="1A59BDE0" w:rsidR="00F448BC" w:rsidRDefault="00465D7B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D5F1E5" wp14:editId="0EDBA19A">
                  <wp:extent cx="3853815" cy="2009775"/>
                  <wp:effectExtent l="0" t="0" r="0" b="9525"/>
                  <wp:docPr id="3" name="Image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elacomgrade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RPr="00465D7B" w14:paraId="74CE4215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7CD954E2" w14:textId="11F413D1" w:rsidR="00B77317" w:rsidRPr="00465D7B" w:rsidRDefault="00465D7B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  <w:lang w:val="pt-BR"/>
                    </w:rPr>
                  </w:pPr>
                  <w:r w:rsidRPr="00465D7B">
                    <w:rPr>
                      <w:b/>
                      <w:color w:val="365F91" w:themeColor="accent1" w:themeShade="BF"/>
                      <w:sz w:val="40"/>
                      <w:szCs w:val="40"/>
                      <w:lang w:val="pt-BR"/>
                    </w:rPr>
                    <w:t xml:space="preserve">Simulação de </w:t>
                  </w:r>
                  <w:r w:rsidR="004A0724" w:rsidRPr="00465D7B">
                    <w:rPr>
                      <w:b/>
                      <w:color w:val="365F91" w:themeColor="accent1" w:themeShade="BF"/>
                      <w:sz w:val="40"/>
                      <w:szCs w:val="40"/>
                      <w:lang w:val="pt-BR"/>
                    </w:rPr>
                    <w:t xml:space="preserve"> </w:t>
                  </w:r>
                  <w:r w:rsidRPr="00465D7B">
                    <w:rPr>
                      <w:b/>
                      <w:color w:val="365F91" w:themeColor="accent1" w:themeShade="BF"/>
                      <w:sz w:val="40"/>
                      <w:szCs w:val="40"/>
                      <w:lang w:val="pt-BR"/>
                    </w:rPr>
                    <w:t>Montagem</w:t>
                  </w:r>
                </w:p>
                <w:p w14:paraId="389A58DD" w14:textId="77777777" w:rsidR="00B77317" w:rsidRPr="00465D7B" w:rsidRDefault="00B77317" w:rsidP="00E217C8">
                  <w:pPr>
                    <w:rPr>
                      <w:rStyle w:val="Forte"/>
                      <w:sz w:val="20"/>
                      <w:szCs w:val="20"/>
                      <w:lang w:val="pt-BR"/>
                    </w:rPr>
                  </w:pPr>
                </w:p>
                <w:p w14:paraId="144FEC61" w14:textId="53D31979" w:rsidR="00B77317" w:rsidRPr="00465D7B" w:rsidRDefault="00465D7B" w:rsidP="009C008A">
                  <w:pPr>
                    <w:rPr>
                      <w:rStyle w:val="Forte"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sz w:val="20"/>
                      <w:szCs w:val="20"/>
                      <w:lang w:val="pt-BR"/>
                    </w:rPr>
                    <w:t>Data</w:t>
                  </w:r>
                  <w:r w:rsidR="00B77317" w:rsidRPr="00465D7B">
                    <w:rPr>
                      <w:rStyle w:val="Forte"/>
                      <w:sz w:val="20"/>
                      <w:szCs w:val="20"/>
                      <w:lang w:val="pt-BR"/>
                    </w:rPr>
                    <w:t xml:space="preserve">: </w:t>
                  </w:r>
                  <w:r w:rsidRPr="00465D7B"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  <w:t>sexta-feira, 1 de julho de 2022</w:t>
                  </w:r>
                  <w:r w:rsidR="00B77317" w:rsidRPr="00465D7B">
                    <w:rPr>
                      <w:rStyle w:val="Forte"/>
                      <w:sz w:val="20"/>
                      <w:szCs w:val="20"/>
                      <w:lang w:val="pt-BR"/>
                    </w:rPr>
                    <w:br/>
                  </w:r>
                  <w:r w:rsidRPr="00465D7B">
                    <w:rPr>
                      <w:rStyle w:val="Forte"/>
                      <w:sz w:val="20"/>
                      <w:szCs w:val="20"/>
                      <w:lang w:val="pt-BR"/>
                    </w:rPr>
                    <w:t>Projetista</w:t>
                  </w:r>
                  <w:r w:rsidR="00B77317" w:rsidRPr="00465D7B">
                    <w:rPr>
                      <w:rStyle w:val="Forte"/>
                      <w:sz w:val="20"/>
                      <w:szCs w:val="20"/>
                      <w:lang w:val="pt-BR"/>
                    </w:rPr>
                    <w:t xml:space="preserve">: </w:t>
                  </w:r>
                  <w:r w:rsidRPr="00465D7B"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  <w:t>Solidworks</w:t>
                  </w:r>
                </w:p>
                <w:p w14:paraId="592C13C3" w14:textId="53F358FC" w:rsidR="00B77317" w:rsidRPr="00465D7B" w:rsidRDefault="00465D7B" w:rsidP="009C008A">
                  <w:pPr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sz w:val="20"/>
                      <w:szCs w:val="20"/>
                      <w:lang w:val="pt-BR"/>
                    </w:rPr>
                    <w:t>Nome do estudo</w:t>
                  </w:r>
                  <w:r w:rsidR="00B77317" w:rsidRPr="00465D7B">
                    <w:rPr>
                      <w:rStyle w:val="Forte"/>
                      <w:sz w:val="20"/>
                      <w:szCs w:val="20"/>
                      <w:lang w:val="pt-BR"/>
                    </w:rPr>
                    <w:t>:</w:t>
                  </w:r>
                  <w:r w:rsidR="00B77317" w:rsidRPr="00465D7B"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  <w:t xml:space="preserve"> </w:t>
                  </w:r>
                  <w:r w:rsidRPr="00465D7B"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  <w:t>Flambagem 2</w:t>
                  </w:r>
                </w:p>
                <w:p w14:paraId="0AFF0778" w14:textId="65CCA8B5" w:rsidR="00B77317" w:rsidRPr="00465D7B" w:rsidRDefault="00465D7B" w:rsidP="00B77317">
                  <w:pPr>
                    <w:rPr>
                      <w:bCs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sz w:val="20"/>
                      <w:szCs w:val="20"/>
                      <w:lang w:val="pt-BR"/>
                    </w:rPr>
                    <w:t>Tipo de análise</w:t>
                  </w:r>
                  <w:r w:rsidR="00B77317" w:rsidRPr="00465D7B">
                    <w:rPr>
                      <w:rStyle w:val="Forte"/>
                      <w:sz w:val="20"/>
                      <w:szCs w:val="20"/>
                      <w:lang w:val="pt-BR"/>
                    </w:rPr>
                    <w:t>:</w:t>
                  </w:r>
                  <w:r w:rsidR="00B77317" w:rsidRPr="00465D7B">
                    <w:rPr>
                      <w:rStyle w:val="Forte"/>
                      <w:b w:val="0"/>
                      <w:lang w:val="pt-BR"/>
                    </w:rPr>
                    <w:t xml:space="preserve"> </w:t>
                  </w:r>
                  <w:r w:rsidRPr="00465D7B"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  <w:t>Flambagem</w:t>
                  </w:r>
                </w:p>
              </w:tc>
            </w:tr>
            <w:tr w:rsidR="00B77317" w14:paraId="5150D385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27CA2860" w14:textId="48705232" w:rsidR="00B77317" w:rsidRDefault="00465D7B" w:rsidP="00E3408D">
                      <w:pPr>
                        <w:pStyle w:val="CabealhodoSumrio"/>
                      </w:pPr>
                      <w:r>
                        <w:t>Sumário</w:t>
                      </w:r>
                    </w:p>
                    <w:p w14:paraId="2E8138F1" w14:textId="480934CC" w:rsidR="00465D7B" w:rsidRDefault="001041F1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07568447" w:history="1">
                        <w:r w:rsidR="00465D7B" w:rsidRPr="00705537">
                          <w:rPr>
                            <w:rStyle w:val="Hyperlink"/>
                            <w:noProof/>
                          </w:rPr>
                          <w:t>Descrição</w:t>
                        </w:r>
                        <w:r w:rsidR="00465D7B">
                          <w:rPr>
                            <w:noProof/>
                            <w:webHidden/>
                          </w:rPr>
                          <w:tab/>
                        </w:r>
                        <w:r w:rsidR="00465D7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65D7B">
                          <w:rPr>
                            <w:noProof/>
                            <w:webHidden/>
                          </w:rPr>
                          <w:instrText xml:space="preserve"> PAGEREF _Toc107568447 \h </w:instrText>
                        </w:r>
                        <w:r w:rsidR="00465D7B">
                          <w:rPr>
                            <w:noProof/>
                            <w:webHidden/>
                          </w:rPr>
                        </w:r>
                        <w:r w:rsidR="00465D7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65D7B">
                          <w:rPr>
                            <w:noProof/>
                            <w:webHidden/>
                          </w:rPr>
                          <w:t>1</w:t>
                        </w:r>
                        <w:r w:rsidR="00465D7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E72450D" w14:textId="0F361904" w:rsidR="00465D7B" w:rsidRDefault="00465D7B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7568448" w:history="1">
                        <w:r w:rsidRPr="00705537">
                          <w:rPr>
                            <w:rStyle w:val="Hyperlink"/>
                            <w:noProof/>
                          </w:rPr>
                          <w:t>Pressuposições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_Toc107568448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0CFD2D8" w14:textId="592C04C6" w:rsidR="00465D7B" w:rsidRDefault="00465D7B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7568449" w:history="1">
                        <w:r w:rsidRPr="00705537">
                          <w:rPr>
                            <w:rStyle w:val="Hyperlink"/>
                            <w:noProof/>
                          </w:rPr>
                          <w:t>Informações do modelo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_Toc107568449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FD8A17A" w14:textId="33E01596" w:rsidR="00465D7B" w:rsidRDefault="00465D7B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7568450" w:history="1">
                        <w:r w:rsidRPr="00705537">
                          <w:rPr>
                            <w:rStyle w:val="Hyperlink"/>
                            <w:noProof/>
                          </w:rPr>
                          <w:t>Propriedades do estudo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_Toc107568450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4B7ACA5" w14:textId="6F827D95" w:rsidR="00465D7B" w:rsidRDefault="00465D7B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7568451" w:history="1">
                        <w:r w:rsidRPr="00705537">
                          <w:rPr>
                            <w:rStyle w:val="Hyperlink"/>
                            <w:noProof/>
                          </w:rPr>
                          <w:t>Unidades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_Toc107568451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567225C" w14:textId="1B8173A4" w:rsidR="00465D7B" w:rsidRDefault="00465D7B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7568452" w:history="1">
                        <w:r w:rsidRPr="00705537">
                          <w:rPr>
                            <w:rStyle w:val="Hyperlink"/>
                            <w:noProof/>
                          </w:rPr>
                          <w:t>Propriedades do material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_Toc107568452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09E1D42" w14:textId="10CBB176" w:rsidR="00465D7B" w:rsidRDefault="00465D7B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7568453" w:history="1">
                        <w:r w:rsidRPr="00705537">
                          <w:rPr>
                            <w:rStyle w:val="Hyperlink"/>
                            <w:noProof/>
                          </w:rPr>
                          <w:t>Acessórios de fixação e Cargas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_Toc107568453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CD52DF1" w14:textId="4C2652F4" w:rsidR="00465D7B" w:rsidRDefault="00465D7B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7568454" w:history="1">
                        <w:r w:rsidRPr="00705537">
                          <w:rPr>
                            <w:rStyle w:val="Hyperlink"/>
                            <w:noProof/>
                          </w:rPr>
                          <w:t>Definições de conector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_Toc107568454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9503C89" w14:textId="6483C063" w:rsidR="00465D7B" w:rsidRDefault="00465D7B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7568455" w:history="1">
                        <w:r w:rsidRPr="00705537">
                          <w:rPr>
                            <w:rStyle w:val="Hyperlink"/>
                            <w:noProof/>
                          </w:rPr>
                          <w:t>Informações de contato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_Toc107568455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62F2045" w14:textId="4544CEDB" w:rsidR="00465D7B" w:rsidRDefault="00465D7B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7568456" w:history="1">
                        <w:r w:rsidRPr="00705537">
                          <w:rPr>
                            <w:rStyle w:val="Hyperlink"/>
                            <w:noProof/>
                          </w:rPr>
                          <w:t>Informações de malha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_Toc107568456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F5E25D" w14:textId="2D8B1DD4" w:rsidR="00465D7B" w:rsidRDefault="00465D7B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7568457" w:history="1">
                        <w:r w:rsidRPr="00705537">
                          <w:rPr>
                            <w:rStyle w:val="Hyperlink"/>
                            <w:noProof/>
                          </w:rPr>
                          <w:t>Detalhes do sensor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_Toc107568457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BF9E7D2" w14:textId="53B3289C" w:rsidR="00465D7B" w:rsidRDefault="00465D7B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7568458" w:history="1">
                        <w:r w:rsidRPr="00705537">
                          <w:rPr>
                            <w:rStyle w:val="Hyperlink"/>
                            <w:noProof/>
                          </w:rPr>
                          <w:t>Resultados do estudo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_Toc107568458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D3F3B8D" w14:textId="0C209355" w:rsidR="00465D7B" w:rsidRDefault="00465D7B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7568459" w:history="1">
                        <w:r w:rsidRPr="00705537">
                          <w:rPr>
                            <w:rStyle w:val="Hyperlink"/>
                            <w:noProof/>
                          </w:rPr>
                          <w:t>Conclusão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_Toc107568459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17BB163" w14:textId="7DDC8F5F" w:rsidR="00B77317" w:rsidRPr="00EF5B54" w:rsidRDefault="001041F1" w:rsidP="00E3408D">
                      <w:pPr>
                        <w:pStyle w:val="Sumrio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24CF63C5" w14:textId="77777777" w:rsidR="00F448BC" w:rsidRDefault="00F448BC" w:rsidP="00A5373F"/>
        </w:tc>
      </w:tr>
      <w:tr w:rsidR="00F448BC" w14:paraId="7F7F8341" w14:textId="77777777" w:rsidTr="00BE081A">
        <w:trPr>
          <w:cantSplit/>
          <w:trHeight w:val="3924"/>
        </w:trPr>
        <w:tc>
          <w:tcPr>
            <w:tcW w:w="6285" w:type="dxa"/>
          </w:tcPr>
          <w:p w14:paraId="1ECC7BE7" w14:textId="73353B45" w:rsidR="00C27B5D" w:rsidRDefault="00465D7B" w:rsidP="00C27B5D">
            <w:pPr>
              <w:pStyle w:val="Ttulo1"/>
              <w:outlineLvl w:val="0"/>
            </w:pPr>
            <w:bookmarkStart w:id="0" w:name="_Toc107568447"/>
            <w:r>
              <w:t>Descrição</w:t>
            </w:r>
            <w:bookmarkEnd w:id="0"/>
          </w:p>
          <w:p w14:paraId="25BA0890" w14:textId="304ED162" w:rsidR="00F448BC" w:rsidRPr="00E65D6E" w:rsidRDefault="00465D7B" w:rsidP="00FF408C">
            <w:r>
              <w:t>Sem dados</w:t>
            </w:r>
          </w:p>
        </w:tc>
        <w:tc>
          <w:tcPr>
            <w:tcW w:w="4713" w:type="dxa"/>
            <w:vMerge/>
          </w:tcPr>
          <w:p w14:paraId="6CE74644" w14:textId="77777777" w:rsidR="00F448BC" w:rsidRPr="00A33AA4" w:rsidRDefault="00F448BC" w:rsidP="00840CC7">
            <w:pPr>
              <w:pStyle w:val="Sumrio3"/>
            </w:pPr>
          </w:p>
        </w:tc>
      </w:tr>
    </w:tbl>
    <w:p w14:paraId="59DB4BD3" w14:textId="77777777" w:rsidR="00F25CD7" w:rsidRDefault="00F25CD7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0B61B865" w14:textId="77777777" w:rsidTr="00DD03CF">
        <w:tc>
          <w:tcPr>
            <w:tcW w:w="11016" w:type="dxa"/>
          </w:tcPr>
          <w:p w14:paraId="4CF8B731" w14:textId="15AC955C" w:rsidR="00343025" w:rsidRDefault="00465D7B" w:rsidP="00343025">
            <w:pPr>
              <w:pStyle w:val="Ttulo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107568448"/>
            <w:r>
              <w:lastRenderedPageBreak/>
              <w:t>Pressuposições</w:t>
            </w:r>
            <w:bookmarkEnd w:id="4"/>
          </w:p>
          <w:p w14:paraId="7C98AEF6" w14:textId="77777777" w:rsidR="00E1211B" w:rsidRDefault="00E1211B" w:rsidP="00343025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18A2A336" w14:textId="77777777" w:rsidTr="00DD03CF">
              <w:tc>
                <w:tcPr>
                  <w:tcW w:w="5392" w:type="dxa"/>
                  <w:vAlign w:val="center"/>
                </w:tcPr>
                <w:p w14:paraId="087CFD3F" w14:textId="753C3E60" w:rsidR="00221495" w:rsidRDefault="00465D7B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331DAFE" wp14:editId="2288CADC">
                        <wp:extent cx="3286760" cy="2063750"/>
                        <wp:effectExtent l="0" t="0" r="8890" b="0"/>
                        <wp:docPr id="4" name="Imagem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063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0C0053" w14:textId="4323D8BD" w:rsidR="00221495" w:rsidRDefault="00465D7B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Modelo original</w:t>
                  </w:r>
                </w:p>
              </w:tc>
              <w:tc>
                <w:tcPr>
                  <w:tcW w:w="5393" w:type="dxa"/>
                  <w:vAlign w:val="center"/>
                </w:tcPr>
                <w:p w14:paraId="6D7550F5" w14:textId="3D873ACF" w:rsidR="00221495" w:rsidRDefault="00465D7B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7E7E4AE" wp14:editId="37404DFA">
                        <wp:extent cx="3287395" cy="1714500"/>
                        <wp:effectExtent l="0" t="0" r="8255" b="0"/>
                        <wp:docPr id="5" name="Imagem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714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AFBAEB" w14:textId="68E3AF12" w:rsidR="00221495" w:rsidRDefault="00465D7B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Modelo analisado</w:t>
                  </w:r>
                </w:p>
              </w:tc>
            </w:tr>
          </w:tbl>
          <w:p w14:paraId="407CB612" w14:textId="15F91E74" w:rsidR="00A96F2C" w:rsidRDefault="00A96F2C" w:rsidP="00A96F2C"/>
        </w:tc>
      </w:tr>
    </w:tbl>
    <w:p w14:paraId="3EEBA4BA" w14:textId="77777777" w:rsidR="00343025" w:rsidRDefault="00343025" w:rsidP="00B77317">
      <w:pPr>
        <w:pStyle w:val="Ttulo1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38DE9FC" w14:textId="77777777" w:rsidTr="00ED5A01">
        <w:tc>
          <w:tcPr>
            <w:tcW w:w="11016" w:type="dxa"/>
          </w:tcPr>
          <w:p w14:paraId="711B4996" w14:textId="79AF70EA" w:rsidR="00FF408C" w:rsidRDefault="00465D7B" w:rsidP="00FF408C">
            <w:pPr>
              <w:pStyle w:val="Ttulo1"/>
              <w:outlineLvl w:val="0"/>
            </w:pPr>
            <w:bookmarkStart w:id="5" w:name="_Toc107568449"/>
            <w:r>
              <w:lastRenderedPageBreak/>
              <w:t>Informações do modelo</w:t>
            </w:r>
            <w:bookmarkEnd w:id="5"/>
          </w:p>
          <w:p w14:paraId="3EE2ED6A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RPr="00465D7B" w14:paraId="4B7156DD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elacomgrade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7189AC2E" w14:textId="77777777" w:rsidTr="00077EA0">
                    <w:tc>
                      <w:tcPr>
                        <w:tcW w:w="8640" w:type="dxa"/>
                      </w:tcPr>
                      <w:p w14:paraId="22BAC0F8" w14:textId="344856F8" w:rsidR="00077EA0" w:rsidRDefault="00465D7B" w:rsidP="00077EA0">
                        <w:pPr>
                          <w:jc w:val="center"/>
                          <w:rPr>
                            <w:rStyle w:val="Forte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lastRenderedPageBreak/>
                          <w:drawing>
                            <wp:inline distT="0" distB="0" distL="0" distR="0" wp14:anchorId="563D2C21" wp14:editId="42697B71">
                              <wp:extent cx="5349240" cy="3358515"/>
                              <wp:effectExtent l="0" t="0" r="3810" b="0"/>
                              <wp:docPr id="6" name="Imagem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3585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99F427E" w14:textId="05B0AC92" w:rsidR="00C16188" w:rsidRPr="00465D7B" w:rsidRDefault="00465D7B" w:rsidP="00C16188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noProof/>
                      <w:sz w:val="20"/>
                      <w:szCs w:val="20"/>
                      <w:lang w:val="pt-BR"/>
                    </w:rPr>
                    <w:t>Nome do modelo</w:t>
                  </w:r>
                  <w:r w:rsidR="00C16188" w:rsidRPr="00465D7B">
                    <w:rPr>
                      <w:rStyle w:val="Forte"/>
                      <w:b/>
                      <w:noProof/>
                      <w:sz w:val="20"/>
                      <w:szCs w:val="20"/>
                      <w:lang w:val="pt-BR"/>
                    </w:rPr>
                    <w:t xml:space="preserve">: </w:t>
                  </w:r>
                  <w:r>
                    <w:rPr>
                      <w:rStyle w:val="Forte"/>
                      <w:noProof/>
                      <w:sz w:val="20"/>
                      <w:szCs w:val="20"/>
                      <w:lang w:val="pt-BR"/>
                    </w:rPr>
                    <w:t>Montagem</w:t>
                  </w:r>
                </w:p>
                <w:p w14:paraId="7DC6B742" w14:textId="5F88C191" w:rsidR="00C16188" w:rsidRPr="00465D7B" w:rsidRDefault="00465D7B" w:rsidP="00C16188">
                  <w:pPr>
                    <w:jc w:val="center"/>
                    <w:rPr>
                      <w:lang w:val="pt-BR"/>
                    </w:rPr>
                  </w:pPr>
                  <w:r w:rsidRPr="00465D7B">
                    <w:rPr>
                      <w:rStyle w:val="Forte"/>
                      <w:b/>
                      <w:noProof/>
                      <w:sz w:val="20"/>
                      <w:szCs w:val="20"/>
                      <w:lang w:val="pt-BR"/>
                    </w:rPr>
                    <w:t>Configuração atual</w:t>
                  </w:r>
                  <w:r w:rsidR="00C16188" w:rsidRPr="00465D7B">
                    <w:rPr>
                      <w:rStyle w:val="Forte"/>
                      <w:b/>
                      <w:noProof/>
                      <w:sz w:val="20"/>
                      <w:szCs w:val="20"/>
                      <w:lang w:val="pt-BR"/>
                    </w:rPr>
                    <w:t xml:space="preserve">: </w:t>
                  </w:r>
                  <w:r>
                    <w:rPr>
                      <w:rStyle w:val="Forte"/>
                      <w:noProof/>
                      <w:sz w:val="20"/>
                      <w:szCs w:val="20"/>
                      <w:lang w:val="pt-BR"/>
                    </w:rPr>
                    <w:t>Valor predeterminado</w:t>
                  </w:r>
                </w:p>
              </w:tc>
            </w:tr>
            <w:tr w:rsidR="00C16188" w14:paraId="5DE75420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1E27BD" w14:textId="1547AFCB" w:rsidR="00C16188" w:rsidRPr="0044448A" w:rsidRDefault="00465D7B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Forte"/>
                      <w:b/>
                      <w:noProof/>
                      <w:sz w:val="24"/>
                      <w:szCs w:val="24"/>
                    </w:rPr>
                    <w:t>Corpos sólidos</w:t>
                  </w:r>
                </w:p>
              </w:tc>
            </w:tr>
            <w:tr w:rsidR="00C16188" w:rsidRPr="00465D7B" w14:paraId="6FD033DD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E9340FF" w14:textId="155EA927" w:rsidR="00C16188" w:rsidRPr="00465D7B" w:rsidRDefault="00465D7B" w:rsidP="0044448A">
                  <w:pPr>
                    <w:jc w:val="center"/>
                    <w:rPr>
                      <w:lang w:val="pt-BR"/>
                    </w:rPr>
                  </w:pPr>
                  <w:r w:rsidRPr="00465D7B">
                    <w:rPr>
                      <w:rStyle w:val="Forte"/>
                      <w:b/>
                      <w:noProof/>
                      <w:sz w:val="20"/>
                      <w:szCs w:val="20"/>
                      <w:lang w:val="pt-BR"/>
                    </w:rPr>
                    <w:t>Nome e referência do documento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231234B" w14:textId="76B20C89" w:rsidR="00C16188" w:rsidRDefault="00465D7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Tratado como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223D7F9" w14:textId="0870A073" w:rsidR="00C16188" w:rsidRDefault="00465D7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Propriedades volumétricas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4216297" w14:textId="0E0F1601" w:rsidR="00C16188" w:rsidRPr="00465D7B" w:rsidRDefault="00465D7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BR"/>
                    </w:rPr>
                  </w:pPr>
                  <w:r w:rsidRPr="00465D7B">
                    <w:rPr>
                      <w:rStyle w:val="Forte"/>
                      <w:b/>
                      <w:noProof/>
                      <w:sz w:val="20"/>
                      <w:szCs w:val="20"/>
                      <w:lang w:val="pt-BR"/>
                    </w:rPr>
                    <w:t>Caminho/Data do documento modificado</w:t>
                  </w:r>
                </w:p>
              </w:tc>
            </w:tr>
            <w:tr w:rsidR="00465D7B" w14:paraId="27AA11C2" w14:textId="77777777" w:rsidTr="008A3AC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563F2C" w14:textId="012224F8" w:rsidR="00465D7B" w:rsidRDefault="00465D7B" w:rsidP="008A3AC5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Casca2</w:t>
                  </w:r>
                </w:p>
                <w:p w14:paraId="0EC247CA" w14:textId="2B1BD5E5" w:rsidR="00465D7B" w:rsidRPr="0044448A" w:rsidRDefault="00465D7B" w:rsidP="008A3AC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5E9843C" wp14:editId="5EFF5ADA">
                        <wp:extent cx="1562735" cy="981075"/>
                        <wp:effectExtent l="0" t="0" r="0" b="9525"/>
                        <wp:docPr id="7" name="Imagem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81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48CAD4" w14:textId="551D3A7B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A42DCA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Massa:0,001752 kg</w:t>
                  </w:r>
                </w:p>
                <w:p w14:paraId="1F7EDA93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Volume:1,14583e-05 m^3</w:t>
                  </w:r>
                </w:p>
                <w:p w14:paraId="25C8275A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Densidade:152,902 kg/m^3</w:t>
                  </w:r>
                </w:p>
                <w:p w14:paraId="621AF0F4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Peso:0,0171696 N</w:t>
                  </w:r>
                </w:p>
                <w:p w14:paraId="5999F491" w14:textId="0A9A722D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69B7E6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C:\Repos\ProjetoVetorII\Vector_II\VetorIISolidworks\partes\cone.SLDPRT</w:t>
                  </w:r>
                </w:p>
                <w:p w14:paraId="02483872" w14:textId="7FC0E903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Jul  1 11:08:12 2022</w:t>
                  </w:r>
                </w:p>
              </w:tc>
            </w:tr>
            <w:tr w:rsidR="00465D7B" w14:paraId="61202597" w14:textId="77777777" w:rsidTr="008A3AC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77F6A0" w14:textId="71F0BE6A" w:rsidR="00465D7B" w:rsidRDefault="00465D7B" w:rsidP="008A3AC5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Ressalto-extrusão1</w:t>
                  </w:r>
                </w:p>
                <w:p w14:paraId="0F3D3CFB" w14:textId="020818CC" w:rsidR="00465D7B" w:rsidRPr="0044448A" w:rsidRDefault="00465D7B" w:rsidP="008A3AC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BABE936" wp14:editId="673A67E2">
                        <wp:extent cx="1562735" cy="981075"/>
                        <wp:effectExtent l="0" t="0" r="0" b="9525"/>
                        <wp:docPr id="8" name="Imagem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81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592F64" w14:textId="2F38E56D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73B4E9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Massa:0,00790786 kg</w:t>
                  </w:r>
                </w:p>
                <w:p w14:paraId="55323512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Volume:4,57102e-06 m^3</w:t>
                  </w:r>
                </w:p>
                <w:p w14:paraId="418877B8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Densidade:1.730 kg/m^3</w:t>
                  </w:r>
                </w:p>
                <w:p w14:paraId="736669B3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Peso:0,077497 N</w:t>
                  </w:r>
                </w:p>
                <w:p w14:paraId="677BF0BC" w14:textId="2B659734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74B6A3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C:\Repos\ProjetoVetorII\Vector_II\VetorIISolidworks\partes\conector.SLDPRT</w:t>
                  </w:r>
                </w:p>
                <w:p w14:paraId="18CF3B3C" w14:textId="548F7D08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Jul  1 11:08:12 2022</w:t>
                  </w:r>
                </w:p>
              </w:tc>
            </w:tr>
            <w:tr w:rsidR="00465D7B" w14:paraId="714E5A1F" w14:textId="77777777" w:rsidTr="008A3AC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4F05EC" w14:textId="4EBB1605" w:rsidR="00465D7B" w:rsidRDefault="00465D7B" w:rsidP="008A3AC5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Ressalto-extrusão2</w:t>
                  </w:r>
                </w:p>
                <w:p w14:paraId="57A2F012" w14:textId="0421CFA7" w:rsidR="00465D7B" w:rsidRPr="0044448A" w:rsidRDefault="00465D7B" w:rsidP="008A3AC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027F769" wp14:editId="2C8A0E75">
                        <wp:extent cx="1562735" cy="981075"/>
                        <wp:effectExtent l="0" t="0" r="0" b="9525"/>
                        <wp:docPr id="9" name="Imagem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81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E0CB5E" w14:textId="4DD21AFF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544D29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Massa:0,0282618 kg</w:t>
                  </w:r>
                </w:p>
                <w:p w14:paraId="739AD61B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Volume:1,63363e-05 m^3</w:t>
                  </w:r>
                </w:p>
                <w:p w14:paraId="336EEB41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Densidade:1.730 kg/m^3</w:t>
                  </w:r>
                </w:p>
                <w:p w14:paraId="64A95076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Peso:0,276965 N</w:t>
                  </w:r>
                </w:p>
                <w:p w14:paraId="6AE68D0B" w14:textId="4143E4B2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91CCF4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C:\Repos\ProjetoVetorII\Vector_II\VetorIISolidworks\partes\conector.SLDPRT</w:t>
                  </w:r>
                </w:p>
                <w:p w14:paraId="29BDCC2B" w14:textId="22705D92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Jul  1 11:08:12 2022</w:t>
                  </w:r>
                </w:p>
              </w:tc>
            </w:tr>
            <w:tr w:rsidR="00465D7B" w14:paraId="2623337E" w14:textId="77777777" w:rsidTr="008A3AC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E4428F" w14:textId="3C25F984" w:rsidR="00465D7B" w:rsidRDefault="00465D7B" w:rsidP="008A3AC5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Ressalto-extrusão4</w:t>
                  </w:r>
                </w:p>
                <w:p w14:paraId="00DA45FD" w14:textId="7E0DE54A" w:rsidR="00465D7B" w:rsidRPr="0044448A" w:rsidRDefault="00465D7B" w:rsidP="008A3AC5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6223ECB" wp14:editId="36BC6AFF">
                        <wp:extent cx="1562735" cy="981075"/>
                        <wp:effectExtent l="0" t="0" r="0" b="9525"/>
                        <wp:docPr id="10" name="Imagem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81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BBACD0" w14:textId="593AA847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lastRenderedPageBreak/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F11A0A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Massa:0,0148632 kg</w:t>
                  </w:r>
                </w:p>
                <w:p w14:paraId="76E248ED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Volume:8,59147e-06 m^3</w:t>
                  </w:r>
                </w:p>
                <w:p w14:paraId="4DBE3C2C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Densidade:1.730 kg/m^3</w:t>
                  </w:r>
                </w:p>
                <w:p w14:paraId="1338CA03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Peso:0,14566 N</w:t>
                  </w:r>
                </w:p>
                <w:p w14:paraId="4AE1805A" w14:textId="16173429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01265D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C:\Repos\ProjetoVetorII\Vector_II\VetorIISolidworks\partes\conector.SLDPRT</w:t>
                  </w:r>
                </w:p>
                <w:p w14:paraId="4805EB5D" w14:textId="7F296E69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Jul  1 11:08:12 2022</w:t>
                  </w:r>
                </w:p>
              </w:tc>
            </w:tr>
            <w:tr w:rsidR="00465D7B" w14:paraId="4824D644" w14:textId="77777777" w:rsidTr="008A3AC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7B210C" w14:textId="795DCF01" w:rsidR="00465D7B" w:rsidRDefault="00465D7B" w:rsidP="008A3AC5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Ressalto-extrusão1</w:t>
                  </w:r>
                </w:p>
                <w:p w14:paraId="21AF8CA6" w14:textId="335DE248" w:rsidR="00465D7B" w:rsidRPr="0044448A" w:rsidRDefault="00465D7B" w:rsidP="008A3AC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3BEA33F" wp14:editId="0692AE27">
                        <wp:extent cx="1562735" cy="981075"/>
                        <wp:effectExtent l="0" t="0" r="0" b="9525"/>
                        <wp:docPr id="11" name="Imagem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81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B37420" w14:textId="5E69F40B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E4F024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Massa:0,0678282 kg</w:t>
                  </w:r>
                </w:p>
                <w:p w14:paraId="0913D289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Volume:3,92071e-05 m^3</w:t>
                  </w:r>
                </w:p>
                <w:p w14:paraId="55DDC68B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Densidade:1.730 kg/m^3</w:t>
                  </w:r>
                </w:p>
                <w:p w14:paraId="569ADF5C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Peso:0,664717 N</w:t>
                  </w:r>
                </w:p>
                <w:p w14:paraId="0D7AD5D5" w14:textId="38169D3C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FAA357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C:\Repos\ProjetoVetorII\Vector_II\VetorIISolidworks\partes\continuacaonozecone.SLDPRT</w:t>
                  </w:r>
                </w:p>
                <w:p w14:paraId="3C69F690" w14:textId="6258FB7F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Jul  1 11:08:12 2022</w:t>
                  </w:r>
                </w:p>
              </w:tc>
            </w:tr>
            <w:tr w:rsidR="00465D7B" w14:paraId="297EFCE8" w14:textId="77777777" w:rsidTr="008A3AC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3CD461" w14:textId="3B22C20F" w:rsidR="00465D7B" w:rsidRDefault="00465D7B" w:rsidP="008A3AC5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Ressalto-extrusão1</w:t>
                  </w:r>
                </w:p>
                <w:p w14:paraId="60AC79BC" w14:textId="306C6C16" w:rsidR="00465D7B" w:rsidRPr="0044448A" w:rsidRDefault="00465D7B" w:rsidP="008A3AC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A7B505F" wp14:editId="2827DB9E">
                        <wp:extent cx="1562735" cy="981075"/>
                        <wp:effectExtent l="0" t="0" r="0" b="9525"/>
                        <wp:docPr id="12" name="Imagem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81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C6FBBC" w14:textId="01AEDC7E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E64A38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Massa:0,441994 kg</w:t>
                  </w:r>
                </w:p>
                <w:p w14:paraId="6E587775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Volume:0,000248311 m^3</w:t>
                  </w:r>
                </w:p>
                <w:p w14:paraId="385B588A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Densidade:1.780 kg/m^3</w:t>
                  </w:r>
                </w:p>
                <w:p w14:paraId="452C06E2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Peso:4,33155 N</w:t>
                  </w:r>
                </w:p>
                <w:p w14:paraId="13B43E5B" w14:textId="23606C6B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3E64AC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C:\Repos\ProjetoVetorII\Vector_II\VetorIISolidworks\partes\corpo.SLDPRT</w:t>
                  </w:r>
                </w:p>
                <w:p w14:paraId="04C8E17C" w14:textId="5FA913F1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Jul  1 11:08:12 2022</w:t>
                  </w:r>
                </w:p>
              </w:tc>
            </w:tr>
            <w:tr w:rsidR="00465D7B" w14:paraId="4A032092" w14:textId="77777777" w:rsidTr="008A3AC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B9263A" w14:textId="48D6AF65" w:rsidR="00465D7B" w:rsidRDefault="00465D7B" w:rsidP="008A3AC5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Filete1</w:t>
                  </w:r>
                </w:p>
                <w:p w14:paraId="64FC3FA8" w14:textId="67900EDD" w:rsidR="00465D7B" w:rsidRPr="0044448A" w:rsidRDefault="00465D7B" w:rsidP="008A3AC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C97110D" wp14:editId="14D68637">
                        <wp:extent cx="1562735" cy="981075"/>
                        <wp:effectExtent l="0" t="0" r="0" b="9525"/>
                        <wp:docPr id="13" name="Imagem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81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22FFE6" w14:textId="5C3CA8AA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083521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Massa:0,00102069 kg</w:t>
                  </w:r>
                </w:p>
                <w:p w14:paraId="4AA5382D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Volume:6,67556e-06 m^3</w:t>
                  </w:r>
                </w:p>
                <w:p w14:paraId="37A2554F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Densidade:152,9 kg/m^3</w:t>
                  </w:r>
                </w:p>
                <w:p w14:paraId="0E5E1918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Peso:0,0100028 N</w:t>
                  </w:r>
                </w:p>
                <w:p w14:paraId="25BFFBAA" w14:textId="69AF8A6B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C8BA4E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C:\Repos\ProjetoVetorII\Vector_II\VetorIISolidworks\partes\stable.SLDPRT</w:t>
                  </w:r>
                </w:p>
                <w:p w14:paraId="51266BD1" w14:textId="3BA035A7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Jul  1 11:08:12 2022</w:t>
                  </w:r>
                </w:p>
              </w:tc>
            </w:tr>
            <w:tr w:rsidR="00465D7B" w14:paraId="0F4E8214" w14:textId="77777777" w:rsidTr="008A3AC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054D3D" w14:textId="65D392DB" w:rsidR="00465D7B" w:rsidRDefault="00465D7B" w:rsidP="008A3AC5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Filete1</w:t>
                  </w:r>
                </w:p>
                <w:p w14:paraId="677112F2" w14:textId="3B08DF50" w:rsidR="00465D7B" w:rsidRPr="0044448A" w:rsidRDefault="00465D7B" w:rsidP="008A3AC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E6BC419" wp14:editId="6A9854E8">
                        <wp:extent cx="1562735" cy="981075"/>
                        <wp:effectExtent l="0" t="0" r="0" b="9525"/>
                        <wp:docPr id="14" name="Imagem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81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F0BC6E" w14:textId="58753F46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5A525C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Massa:0,00102069 kg</w:t>
                  </w:r>
                </w:p>
                <w:p w14:paraId="2563B04A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Volume:6,67556e-06 m^3</w:t>
                  </w:r>
                </w:p>
                <w:p w14:paraId="3F0FCBAC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Densidade:152,9 kg/m^3</w:t>
                  </w:r>
                </w:p>
                <w:p w14:paraId="540D117F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Peso:0,0100028 N</w:t>
                  </w:r>
                </w:p>
                <w:p w14:paraId="6979C517" w14:textId="5C0557FB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5F144C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C:\Repos\ProjetoVetorII\Vector_II\VetorIISolidworks\partes\stable.SLDPRT</w:t>
                  </w:r>
                </w:p>
                <w:p w14:paraId="7F8AEA61" w14:textId="269A8C04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Jul  1 11:08:12 2022</w:t>
                  </w:r>
                </w:p>
              </w:tc>
            </w:tr>
            <w:tr w:rsidR="00465D7B" w14:paraId="712A28C9" w14:textId="77777777" w:rsidTr="008A3AC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E0F00A" w14:textId="037291F3" w:rsidR="00465D7B" w:rsidRDefault="00465D7B" w:rsidP="008A3AC5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Filete1</w:t>
                  </w:r>
                </w:p>
                <w:p w14:paraId="3D658101" w14:textId="3324C770" w:rsidR="00465D7B" w:rsidRPr="0044448A" w:rsidRDefault="00465D7B" w:rsidP="008A3AC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503E19D" wp14:editId="6B94C73D">
                        <wp:extent cx="1562735" cy="981075"/>
                        <wp:effectExtent l="0" t="0" r="0" b="9525"/>
                        <wp:docPr id="15" name="Imagem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81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12E73D" w14:textId="3F6FBE5D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7BBE52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Massa:0,00102069 kg</w:t>
                  </w:r>
                </w:p>
                <w:p w14:paraId="6A1FA69B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Volume:6,67556e-06 m^3</w:t>
                  </w:r>
                </w:p>
                <w:p w14:paraId="610809E0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Densidade:152,9 kg/m^3</w:t>
                  </w:r>
                </w:p>
                <w:p w14:paraId="3482D73F" w14:textId="77777777" w:rsid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Peso:0,0100028 N</w:t>
                  </w:r>
                </w:p>
                <w:p w14:paraId="423E143C" w14:textId="0C6FB516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9FFB96" w14:textId="77777777" w:rsidR="00465D7B" w:rsidRPr="00465D7B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C:\Repos\ProjetoVetorII\Vector_II\VetorIISolidworks\partes\stable.SLDPRT</w:t>
                  </w:r>
                </w:p>
                <w:p w14:paraId="629B0C0D" w14:textId="048378D8" w:rsidR="00465D7B" w:rsidRPr="0044448A" w:rsidRDefault="00465D7B" w:rsidP="008A3A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Jul  1 11:08:12 2022</w:t>
                  </w:r>
                </w:p>
              </w:tc>
            </w:tr>
            <w:tr w:rsidR="00C16188" w14:paraId="4F699C9F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628C8A" w14:textId="59A12AD7" w:rsidR="00C16188" w:rsidRDefault="00465D7B" w:rsidP="0044448A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Filete1</w:t>
                  </w:r>
                </w:p>
                <w:p w14:paraId="5CB6494C" w14:textId="18AC57E0" w:rsidR="004B3022" w:rsidRPr="0044448A" w:rsidRDefault="00465D7B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6B3F26F" wp14:editId="5C4F692F">
                        <wp:extent cx="1562735" cy="981075"/>
                        <wp:effectExtent l="0" t="0" r="0" b="9525"/>
                        <wp:docPr id="16" name="Imagem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81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26C72B" w14:textId="5CD5FA42" w:rsidR="00C16188" w:rsidRPr="0044448A" w:rsidRDefault="00465D7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F359E9" w14:textId="77777777" w:rsidR="00465D7B" w:rsidRPr="00465D7B" w:rsidRDefault="00465D7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Massa:0,00102069 kg</w:t>
                  </w:r>
                </w:p>
                <w:p w14:paraId="5A2C5DA8" w14:textId="77777777" w:rsidR="00465D7B" w:rsidRPr="00465D7B" w:rsidRDefault="00465D7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Volume:6,67556e-06 m^3</w:t>
                  </w:r>
                </w:p>
                <w:p w14:paraId="10D2E7FC" w14:textId="77777777" w:rsidR="00465D7B" w:rsidRDefault="00465D7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Densidade:152,9 kg/m^3</w:t>
                  </w:r>
                </w:p>
                <w:p w14:paraId="3D409113" w14:textId="77777777" w:rsidR="00465D7B" w:rsidRDefault="00465D7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Peso:0,0100028 N</w:t>
                  </w:r>
                </w:p>
                <w:p w14:paraId="62B39F4D" w14:textId="061A627A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D3CBF6" w14:textId="77777777" w:rsidR="00465D7B" w:rsidRPr="00465D7B" w:rsidRDefault="00465D7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bCs/>
                      <w:noProof/>
                      <w:sz w:val="20"/>
                      <w:szCs w:val="20"/>
                      <w:lang w:val="pt-BR"/>
                    </w:rPr>
                    <w:t>C:\Repos\ProjetoVetorII\Vector_II\VetorIISolidworks\partes\stable.SLDPRT</w:t>
                  </w:r>
                </w:p>
                <w:p w14:paraId="1FF32F48" w14:textId="3C446DBD" w:rsidR="00C16188" w:rsidRPr="0044448A" w:rsidRDefault="00465D7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Jul  1 11:08:12 2022</w:t>
                  </w:r>
                </w:p>
              </w:tc>
            </w:tr>
          </w:tbl>
          <w:p w14:paraId="4D6E826A" w14:textId="74DC8BB8" w:rsidR="00FF408C" w:rsidRDefault="00FF408C" w:rsidP="00A96F2C"/>
        </w:tc>
      </w:tr>
    </w:tbl>
    <w:p w14:paraId="16563B58" w14:textId="77777777" w:rsidR="00FF408C" w:rsidRDefault="00FF408C" w:rsidP="00FF408C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:rsidRPr="00465D7B" w14:paraId="65BB33F5" w14:textId="77777777" w:rsidTr="005E294F">
        <w:tc>
          <w:tcPr>
            <w:tcW w:w="11016" w:type="dxa"/>
          </w:tcPr>
          <w:p w14:paraId="052F6DCC" w14:textId="476EC7CB" w:rsidR="00B35001" w:rsidRPr="00B35001" w:rsidRDefault="00465D7B" w:rsidP="00B35001">
            <w:pPr>
              <w:pStyle w:val="Ttulo1"/>
              <w:outlineLvl w:val="0"/>
            </w:pPr>
            <w:bookmarkStart w:id="6" w:name="_Toc107568450"/>
            <w:r>
              <w:lastRenderedPageBreak/>
              <w:t>Propriedades do estudo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739"/>
              <w:gridCol w:w="5466"/>
            </w:tblGrid>
            <w:tr w:rsidR="00B35001" w14:paraId="684741D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93E1E3" w14:textId="3E29BA39" w:rsidR="00B35001" w:rsidRDefault="00465D7B" w:rsidP="005E294F">
                  <w:r>
                    <w:t>Nome do estudo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4D6C79" w14:textId="0401D172" w:rsidR="00B35001" w:rsidRDefault="00465D7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Flambagem 2</w:t>
                  </w:r>
                </w:p>
              </w:tc>
            </w:tr>
            <w:tr w:rsidR="00465D7B" w14:paraId="3EE379E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DC2094" w14:textId="37C7A5FA" w:rsidR="00465D7B" w:rsidRDefault="00465D7B" w:rsidP="005E294F">
                  <w:r>
                    <w:t>Tipo de análise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DAB878" w14:textId="01372E42" w:rsidR="00465D7B" w:rsidRDefault="00465D7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Flambagem</w:t>
                  </w:r>
                </w:p>
              </w:tc>
            </w:tr>
            <w:tr w:rsidR="00465D7B" w14:paraId="443972F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A372D9" w14:textId="6AFC48C4" w:rsidR="00465D7B" w:rsidRDefault="00465D7B" w:rsidP="005E294F">
                  <w:r>
                    <w:t>Tipo de malha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79D051" w14:textId="6B807BA4" w:rsidR="00465D7B" w:rsidRDefault="00465D7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Malha sólida</w:t>
                  </w:r>
                </w:p>
              </w:tc>
            </w:tr>
            <w:tr w:rsidR="00465D7B" w14:paraId="6150A6E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F3A473" w14:textId="6E204655" w:rsidR="00465D7B" w:rsidRDefault="00465D7B" w:rsidP="005E294F">
                  <w:r>
                    <w:t>Número de modos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F8A7F7" w14:textId="67371739" w:rsidR="00465D7B" w:rsidRDefault="00465D7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465D7B" w14:paraId="27BEC6F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C6490E" w14:textId="5CE46279" w:rsidR="00465D7B" w:rsidRDefault="00465D7B" w:rsidP="005E294F">
                  <w:r>
                    <w:t>Tipo de Solver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ED9D78" w14:textId="40A2AD40" w:rsidR="00465D7B" w:rsidRDefault="00465D7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465D7B" w14:paraId="3B92409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D3980D" w14:textId="74C45982" w:rsidR="00465D7B" w:rsidRDefault="00465D7B" w:rsidP="005E294F">
                  <w:r>
                    <w:t>Opções de união incompatíveis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7D00BE" w14:textId="2BAAD813" w:rsidR="00465D7B" w:rsidRDefault="00465D7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Automático</w:t>
                  </w:r>
                </w:p>
              </w:tc>
            </w:tr>
            <w:tr w:rsidR="00465D7B" w14:paraId="33B332A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B19C52" w14:textId="7CAB95A5" w:rsidR="00465D7B" w:rsidRDefault="00465D7B" w:rsidP="005E294F">
                  <w:r>
                    <w:t xml:space="preserve">Efeito térmico: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C6DA58" w14:textId="5D98DEBD" w:rsidR="00465D7B" w:rsidRDefault="00465D7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Ativada</w:t>
                  </w:r>
                </w:p>
              </w:tc>
            </w:tr>
            <w:tr w:rsidR="00465D7B" w14:paraId="36C1652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72DEF1" w14:textId="3451C92E" w:rsidR="00465D7B" w:rsidRDefault="00465D7B" w:rsidP="005E294F">
                  <w:r>
                    <w:t>Opção térmica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DFCCD2" w14:textId="409FBEE8" w:rsidR="00465D7B" w:rsidRDefault="00465D7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Incluir cargas de temperatura</w:t>
                  </w:r>
                </w:p>
              </w:tc>
            </w:tr>
            <w:tr w:rsidR="00465D7B" w14:paraId="32F7161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CDC8C8" w14:textId="4C16FB5F" w:rsidR="00465D7B" w:rsidRDefault="00465D7B" w:rsidP="005E294F">
                  <w:r>
                    <w:t>Temperatura de deformação zero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9C8714" w14:textId="28B639E3" w:rsidR="00465D7B" w:rsidRDefault="00465D7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465D7B" w14:paraId="2119249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7CF755" w14:textId="5C9D602A" w:rsidR="00465D7B" w:rsidRPr="00465D7B" w:rsidRDefault="00465D7B" w:rsidP="005E294F">
                  <w:pPr>
                    <w:rPr>
                      <w:lang w:val="pt-BR"/>
                    </w:rPr>
                  </w:pPr>
                  <w:r w:rsidRPr="00465D7B">
                    <w:rPr>
                      <w:lang w:val="pt-BR"/>
                    </w:rPr>
                    <w:t>Inclui efeitos da pressão de fluidos do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296BCC" w14:textId="1C7F04A6" w:rsidR="00465D7B" w:rsidRDefault="00465D7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Desativada</w:t>
                  </w:r>
                </w:p>
              </w:tc>
            </w:tr>
            <w:tr w:rsidR="00465D7B" w14:paraId="244A77C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74FBDF" w14:textId="57E236A1" w:rsidR="00465D7B" w:rsidRDefault="00465D7B" w:rsidP="005E294F">
                  <w:r>
                    <w:t xml:space="preserve">Mola suave: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EF7AE4" w14:textId="1C56ABD0" w:rsidR="00465D7B" w:rsidRDefault="00465D7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Desativada</w:t>
                  </w:r>
                </w:p>
              </w:tc>
            </w:tr>
            <w:tr w:rsidR="00465D7B" w:rsidRPr="00465D7B" w14:paraId="16589E7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9D49F5" w14:textId="60C3509B" w:rsidR="00465D7B" w:rsidRDefault="00465D7B" w:rsidP="005E294F">
                  <w:r>
                    <w:t>Pasta de resultados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2B3336" w14:textId="3FF8384E" w:rsidR="00465D7B" w:rsidRPr="00465D7B" w:rsidRDefault="00465D7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BR"/>
                    </w:rPr>
                  </w:pPr>
                  <w:r w:rsidRPr="00465D7B">
                    <w:rPr>
                      <w:lang w:val="pt-BR"/>
                    </w:rPr>
                    <w:t>Documento do SOLIDWORKS (C:\Repos\ProjetoVetorII\Vector_II\VetorIISolidworks)</w:t>
                  </w:r>
                </w:p>
              </w:tc>
            </w:tr>
          </w:tbl>
          <w:p w14:paraId="056A9AA4" w14:textId="34EB92D7" w:rsidR="005E294F" w:rsidRPr="00465D7B" w:rsidRDefault="005E294F" w:rsidP="00A96F2C">
            <w:pPr>
              <w:rPr>
                <w:lang w:val="pt-BR"/>
              </w:rPr>
            </w:pPr>
          </w:p>
        </w:tc>
      </w:tr>
      <w:bookmarkEnd w:id="1"/>
      <w:bookmarkEnd w:id="2"/>
      <w:bookmarkEnd w:id="3"/>
    </w:tbl>
    <w:p w14:paraId="59C5288D" w14:textId="77777777" w:rsidR="00F33129" w:rsidRPr="00465D7B" w:rsidRDefault="00F33129">
      <w:pPr>
        <w:rPr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7A1C628A" w14:textId="77777777" w:rsidTr="00E80CD9">
        <w:tc>
          <w:tcPr>
            <w:tcW w:w="11016" w:type="dxa"/>
          </w:tcPr>
          <w:p w14:paraId="7BB18E4C" w14:textId="0DD946FD" w:rsidR="00F33129" w:rsidRPr="00B35001" w:rsidRDefault="00465D7B" w:rsidP="000A7C6B">
            <w:pPr>
              <w:pStyle w:val="Ttulo1"/>
              <w:outlineLvl w:val="0"/>
            </w:pPr>
            <w:bookmarkStart w:id="7" w:name="_Toc107568451"/>
            <w:r>
              <w:t>Unidades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98"/>
              <w:gridCol w:w="5007"/>
            </w:tblGrid>
            <w:tr w:rsidR="00F33129" w14:paraId="23F0495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ACFB15" w14:textId="054E8165" w:rsidR="00F33129" w:rsidRDefault="00465D7B" w:rsidP="000A7C6B">
                  <w:r>
                    <w:t>Sistema de unidades: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295009" w14:textId="751F06ED" w:rsidR="00F33129" w:rsidRDefault="00465D7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465D7B" w14:paraId="248C4BA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DBA145" w14:textId="353F8C4E" w:rsidR="00465D7B" w:rsidRDefault="00465D7B" w:rsidP="000A7C6B">
                  <w:r>
                    <w:t>Comprimento/Deslocamento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C69D45" w14:textId="61F6541E" w:rsidR="00465D7B" w:rsidRDefault="00465D7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465D7B" w14:paraId="38D57C2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0FE19C" w14:textId="7108F72D" w:rsidR="00465D7B" w:rsidRDefault="00465D7B" w:rsidP="000A7C6B">
                  <w:r>
                    <w:t>Temperatura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4F1496" w14:textId="7FFF61B8" w:rsidR="00465D7B" w:rsidRDefault="00465D7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465D7B" w14:paraId="03518C2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D56CA4" w14:textId="6A7ADC9B" w:rsidR="00465D7B" w:rsidRDefault="00465D7B" w:rsidP="000A7C6B">
                  <w:r>
                    <w:t>Velocidade angular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B58F91" w14:textId="066E0CBE" w:rsidR="00465D7B" w:rsidRDefault="00465D7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</w:t>
                  </w:r>
                </w:p>
              </w:tc>
            </w:tr>
            <w:tr w:rsidR="00465D7B" w14:paraId="4F202EB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488AD7" w14:textId="20AE422F" w:rsidR="00465D7B" w:rsidRDefault="00465D7B" w:rsidP="000A7C6B">
                  <w:r>
                    <w:t>Pressão/Tensão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033BF7" w14:textId="582DD506" w:rsidR="00465D7B" w:rsidRDefault="00465D7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46425750" w14:textId="64BE0B7A" w:rsidR="00F33129" w:rsidRDefault="00F33129" w:rsidP="000A7C6B"/>
        </w:tc>
      </w:tr>
    </w:tbl>
    <w:p w14:paraId="2DFD371A" w14:textId="77777777" w:rsidR="00E80CD9" w:rsidRDefault="00E80CD9" w:rsidP="00076F1F"/>
    <w:tbl>
      <w:tblPr>
        <w:tblStyle w:val="Tabelacomgrade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RPr="00465D7B" w14:paraId="380C639E" w14:textId="77777777" w:rsidTr="005273D5">
        <w:trPr>
          <w:trHeight w:val="4158"/>
        </w:trPr>
        <w:tc>
          <w:tcPr>
            <w:tcW w:w="11136" w:type="dxa"/>
          </w:tcPr>
          <w:p w14:paraId="6637BABB" w14:textId="3621F5C0" w:rsidR="00E80CD9" w:rsidRPr="00AC3438" w:rsidRDefault="00465D7B" w:rsidP="000A7C6B">
            <w:pPr>
              <w:pStyle w:val="Ttulo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107568452"/>
            <w:r>
              <w:lastRenderedPageBreak/>
              <w:t>Propriedades do material</w:t>
            </w:r>
            <w:bookmarkEnd w:id="11"/>
          </w:p>
          <w:tbl>
            <w:tblPr>
              <w:tblStyle w:val="LightList-Accent11"/>
              <w:tblW w:w="10887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"/>
              <w:gridCol w:w="13"/>
              <w:gridCol w:w="3229"/>
              <w:gridCol w:w="4741"/>
              <w:gridCol w:w="2867"/>
              <w:gridCol w:w="12"/>
              <w:gridCol w:w="13"/>
            </w:tblGrid>
            <w:tr w:rsidR="00E80CD9" w:rsidRPr="000841BF" w14:paraId="6D2BE683" w14:textId="77777777" w:rsidTr="00465D7B">
              <w:trPr>
                <w:gridBefore w:val="2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Before w:w="25" w:type="dxa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303936B" w14:textId="580E5D79" w:rsidR="00E80CD9" w:rsidRPr="003E6C57" w:rsidRDefault="00465D7B" w:rsidP="000A7C6B">
                  <w:pPr>
                    <w:jc w:val="center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Referência do modelo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B3B3089" w14:textId="30734E36" w:rsidR="00E80CD9" w:rsidRPr="003E6C57" w:rsidRDefault="00465D7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Propriedades</w:t>
                  </w:r>
                </w:p>
              </w:tc>
              <w:tc>
                <w:tcPr>
                  <w:tcW w:w="2892" w:type="dxa"/>
                  <w:gridSpan w:val="3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8C1C83E" w14:textId="6AD7A296" w:rsidR="00E80CD9" w:rsidRPr="003E6C57" w:rsidRDefault="00465D7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Componentes</w:t>
                  </w:r>
                </w:p>
              </w:tc>
            </w:tr>
            <w:tr w:rsidR="00E80CD9" w:rsidRPr="000841BF" w14:paraId="71240EFE" w14:textId="77777777" w:rsidTr="00465D7B">
              <w:trPr>
                <w:gridBefore w:val="2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5" w:type="dxa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14:paraId="48371052" w14:textId="1B4E6B8C" w:rsidR="00E80CD9" w:rsidRPr="00577134" w:rsidRDefault="00465D7B" w:rsidP="000A7C6B">
                  <w:pPr>
                    <w:jc w:val="center"/>
                    <w:rPr>
                      <w:rStyle w:val="Forte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2A808C36" wp14:editId="0E78AD61">
                        <wp:extent cx="1904365" cy="1195705"/>
                        <wp:effectExtent l="0" t="0" r="635" b="4445"/>
                        <wp:docPr id="17" name="Imagem 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95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GradeMdia1-nfase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49FB974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37A06D0" w14:textId="04AD7355" w:rsidR="00E80CD9" w:rsidRPr="00BE6656" w:rsidRDefault="00465D7B" w:rsidP="000A7C6B">
                        <w:pPr>
                          <w:jc w:val="right"/>
                          <w:rPr>
                            <w:rStyle w:val="Forte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Nome</w:t>
                        </w:r>
                        <w:r w:rsidR="00E80CD9" w:rsidRPr="00BE6656"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B64180D" w14:textId="3F98C08B" w:rsidR="00E80CD9" w:rsidRPr="00BE6656" w:rsidRDefault="00465D7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Plástico personalizado</w:t>
                        </w:r>
                      </w:p>
                    </w:tc>
                  </w:tr>
                  <w:tr w:rsidR="00465D7B" w:rsidRPr="00577134" w14:paraId="480DCC0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E87BF06" w14:textId="5459FCF1" w:rsidR="00465D7B" w:rsidRDefault="00465D7B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Tipo de modelo: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8B80E69" w14:textId="1B498ACF" w:rsidR="00465D7B" w:rsidRDefault="00465D7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Isotrópico linear elástico</w:t>
                        </w:r>
                      </w:p>
                    </w:tc>
                  </w:tr>
                  <w:tr w:rsidR="00465D7B" w:rsidRPr="00577134" w14:paraId="4E6BE85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F31F0A1" w14:textId="1CBC6C4E" w:rsidR="00465D7B" w:rsidRDefault="00465D7B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Critério de falha predeterminado: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9E918DF" w14:textId="0393B000" w:rsidR="00465D7B" w:rsidRDefault="00465D7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Desconhecido</w:t>
                        </w:r>
                      </w:p>
                    </w:tc>
                  </w:tr>
                  <w:tr w:rsidR="00465D7B" w:rsidRPr="00577134" w14:paraId="1C0C1C7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BD8675" w14:textId="17ABA4DF" w:rsidR="00465D7B" w:rsidRDefault="00465D7B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Resistência à tração: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ADC2F36" w14:textId="2EE0AA9F" w:rsidR="00465D7B" w:rsidRDefault="00465D7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3,5e+08 N/m^2</w:t>
                        </w:r>
                      </w:p>
                    </w:tc>
                  </w:tr>
                  <w:tr w:rsidR="00465D7B" w:rsidRPr="00577134" w14:paraId="22798D8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ABC7AC0" w14:textId="2C38363C" w:rsidR="00465D7B" w:rsidRDefault="00465D7B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Massa específica: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BBDFC01" w14:textId="038577BD" w:rsidR="00465D7B" w:rsidRDefault="00465D7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152,9 kg/m^3</w:t>
                        </w:r>
                      </w:p>
                    </w:tc>
                  </w:tr>
                  <w:tr w:rsidR="00465D7B" w:rsidRPr="00577134" w14:paraId="6546E24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161A577" w14:textId="6B63F97C" w:rsidR="00465D7B" w:rsidRDefault="00465D7B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Módulo elástico: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A157C1B" w14:textId="75670A9F" w:rsidR="00465D7B" w:rsidRDefault="00465D7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4e+10 N/m^2</w:t>
                        </w:r>
                      </w:p>
                    </w:tc>
                  </w:tr>
                  <w:tr w:rsidR="00465D7B" w:rsidRPr="00577134" w14:paraId="5E1310F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72DFBD" w14:textId="1C7FA0A4" w:rsidR="00465D7B" w:rsidRDefault="00465D7B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Coeficiente de Poisson: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5FE0BAE" w14:textId="6742682D" w:rsidR="00465D7B" w:rsidRDefault="00465D7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 xml:space="preserve">0,2  </w:t>
                        </w:r>
                      </w:p>
                    </w:tc>
                  </w:tr>
                </w:tbl>
                <w:p w14:paraId="53E7F9BA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gridSpan w:val="3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14:paraId="04FEE1EB" w14:textId="77777777" w:rsidR="00465D7B" w:rsidRPr="00465D7B" w:rsidRDefault="00465D7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  <w:t>Corpo sólido 1(Casca2)(cone-1),</w:t>
                  </w:r>
                </w:p>
                <w:p w14:paraId="11059091" w14:textId="77777777" w:rsidR="00465D7B" w:rsidRPr="00465D7B" w:rsidRDefault="00465D7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  <w:t>Corpo sólido 1(Filete1)(stable-3),</w:t>
                  </w:r>
                </w:p>
                <w:p w14:paraId="7B1B1566" w14:textId="77777777" w:rsidR="00465D7B" w:rsidRPr="00465D7B" w:rsidRDefault="00465D7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  <w:t>Corpo sólido 1(Filete1)(stable-5),</w:t>
                  </w:r>
                </w:p>
                <w:p w14:paraId="76B5F1CA" w14:textId="77777777" w:rsidR="00465D7B" w:rsidRPr="00465D7B" w:rsidRDefault="00465D7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  <w:t>Corpo sólido 1(Filete1)(stable-7),</w:t>
                  </w:r>
                </w:p>
                <w:p w14:paraId="05643A7A" w14:textId="3D09D06A" w:rsidR="00E80CD9" w:rsidRPr="00577134" w:rsidRDefault="00465D7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Corpo sólido 1(Filete1)(stable-8)</w:t>
                  </w:r>
                </w:p>
              </w:tc>
            </w:tr>
            <w:tr w:rsidR="00465D7B" w:rsidRPr="00465D7B" w14:paraId="241D1A52" w14:textId="77777777" w:rsidTr="00465D7B">
              <w:trPr>
                <w:gridBefore w:val="2"/>
                <w:wBefore w:w="25" w:type="dxa"/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5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AE81291" w14:textId="4A6D466E" w:rsidR="00465D7B" w:rsidRPr="00465D7B" w:rsidRDefault="00465D7B" w:rsidP="008A3AC5">
                  <w:pPr>
                    <w:rPr>
                      <w:rStyle w:val="Forte"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sz w:val="20"/>
                      <w:szCs w:val="20"/>
                      <w:lang w:val="pt-BR"/>
                    </w:rPr>
                    <w:t>Dados da curva:N/A</w:t>
                  </w:r>
                </w:p>
              </w:tc>
            </w:tr>
            <w:tr w:rsidR="00465D7B" w:rsidRPr="00465D7B" w14:paraId="7FBE4DA1" w14:textId="77777777" w:rsidTr="00465D7B">
              <w:trPr>
                <w:gridBefore w:val="2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5" w:type="dxa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14:paraId="24D8BAE3" w14:textId="2C433A3B" w:rsidR="00465D7B" w:rsidRPr="00577134" w:rsidRDefault="00465D7B" w:rsidP="008A3AC5">
                  <w:pPr>
                    <w:jc w:val="center"/>
                    <w:rPr>
                      <w:rStyle w:val="Forte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2A1DA740" wp14:editId="68F740D7">
                        <wp:extent cx="1904365" cy="1195705"/>
                        <wp:effectExtent l="0" t="0" r="635" b="4445"/>
                        <wp:docPr id="18" name="Imagem 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95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GradeMdia1-nfase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465D7B" w:rsidRPr="00577134" w14:paraId="6AAB9F59" w14:textId="77777777" w:rsidTr="008A3AC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864FF0" w14:textId="62714050" w:rsidR="00465D7B" w:rsidRPr="00BE6656" w:rsidRDefault="00465D7B" w:rsidP="008A3AC5">
                        <w:pPr>
                          <w:jc w:val="right"/>
                          <w:rPr>
                            <w:rStyle w:val="Forte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Nome</w:t>
                        </w:r>
                        <w:r w:rsidRPr="00BE6656"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0B569E1" w14:textId="4D26CAEE" w:rsidR="00465D7B" w:rsidRPr="00BE6656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Plástico personalizado</w:t>
                        </w:r>
                      </w:p>
                    </w:tc>
                  </w:tr>
                  <w:tr w:rsidR="00465D7B" w:rsidRPr="00577134" w14:paraId="19A21E5A" w14:textId="77777777" w:rsidTr="008A3AC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AC692D" w14:textId="7B731E7C" w:rsidR="00465D7B" w:rsidRDefault="00465D7B" w:rsidP="008A3AC5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Tipo de modelo: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54BD7CA" w14:textId="0A65794E" w:rsid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Isotrópico linear elástico</w:t>
                        </w:r>
                      </w:p>
                    </w:tc>
                  </w:tr>
                  <w:tr w:rsidR="00465D7B" w:rsidRPr="00465D7B" w14:paraId="3592FAEE" w14:textId="77777777" w:rsidTr="008A3AC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0B8E879" w14:textId="62B145BD" w:rsidR="00465D7B" w:rsidRDefault="00465D7B" w:rsidP="008A3AC5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Critério de falha predeterminado: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0BB1EA2" w14:textId="45CD563A" w:rsidR="00465D7B" w:rsidRP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  <w:lang w:val="pt-BR"/>
                          </w:rPr>
                        </w:pPr>
                        <w:r w:rsidRPr="00465D7B">
                          <w:rPr>
                            <w:rStyle w:val="Forte"/>
                            <w:b w:val="0"/>
                            <w:sz w:val="20"/>
                            <w:szCs w:val="20"/>
                            <w:lang w:val="pt-BR"/>
                          </w:rPr>
                          <w:t>Tensão de von Mises máxima</w:t>
                        </w:r>
                      </w:p>
                    </w:tc>
                  </w:tr>
                  <w:tr w:rsidR="00465D7B" w:rsidRPr="00577134" w14:paraId="44A08DAC" w14:textId="77777777" w:rsidTr="008A3AC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C1AD216" w14:textId="5E67CCA9" w:rsidR="00465D7B" w:rsidRDefault="00465D7B" w:rsidP="008A3AC5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Resistência à tração: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BFA83D7" w14:textId="4F234CAE" w:rsid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3,5e+08 N/m^2</w:t>
                        </w:r>
                      </w:p>
                    </w:tc>
                  </w:tr>
                  <w:tr w:rsidR="00465D7B" w:rsidRPr="00577134" w14:paraId="0FF6D740" w14:textId="77777777" w:rsidTr="008A3AC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73EF31A" w14:textId="0BAC7637" w:rsidR="00465D7B" w:rsidRDefault="00465D7B" w:rsidP="008A3AC5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Massa específica: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500EFA9" w14:textId="723FC5CA" w:rsid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1.730 kg/m^3</w:t>
                        </w:r>
                      </w:p>
                    </w:tc>
                  </w:tr>
                  <w:tr w:rsidR="00465D7B" w:rsidRPr="00577134" w14:paraId="3D138998" w14:textId="77777777" w:rsidTr="008A3AC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B7D269A" w14:textId="31925E1E" w:rsidR="00465D7B" w:rsidRDefault="00465D7B" w:rsidP="008A3AC5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Módulo elástico: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B3EA382" w14:textId="57316CD4" w:rsid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4e+10 N/m^2</w:t>
                        </w:r>
                      </w:p>
                    </w:tc>
                  </w:tr>
                  <w:tr w:rsidR="00465D7B" w:rsidRPr="00577134" w14:paraId="793E9F56" w14:textId="77777777" w:rsidTr="008A3AC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2B07CD4" w14:textId="727393DC" w:rsidR="00465D7B" w:rsidRDefault="00465D7B" w:rsidP="008A3AC5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Coeficiente de Poisson: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7B1C0CE" w14:textId="56FC553C" w:rsid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 xml:space="preserve">0,2  </w:t>
                        </w:r>
                      </w:p>
                    </w:tc>
                  </w:tr>
                </w:tbl>
                <w:p w14:paraId="550D0587" w14:textId="77777777" w:rsidR="00465D7B" w:rsidRPr="00577134" w:rsidRDefault="00465D7B" w:rsidP="008A3A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gridSpan w:val="3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14:paraId="55B9265A" w14:textId="77777777" w:rsidR="00465D7B" w:rsidRPr="00465D7B" w:rsidRDefault="00465D7B" w:rsidP="008A3A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  <w:t>Corpo sólido 1(Ressalto-extrusão1)(conector-3),</w:t>
                  </w:r>
                </w:p>
                <w:p w14:paraId="3481DD59" w14:textId="77777777" w:rsidR="00465D7B" w:rsidRPr="00465D7B" w:rsidRDefault="00465D7B" w:rsidP="008A3A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  <w:t>Corpo sólido 2(Ressalto-extrusão2)(conector-3),</w:t>
                  </w:r>
                </w:p>
                <w:p w14:paraId="54FE7156" w14:textId="77777777" w:rsidR="00465D7B" w:rsidRPr="00465D7B" w:rsidRDefault="00465D7B" w:rsidP="008A3A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  <w:t>Corpo sólido 3(Ressalto-extrusão4)(conector-3),</w:t>
                  </w:r>
                </w:p>
                <w:p w14:paraId="6F99F0F8" w14:textId="404EC73C" w:rsidR="00465D7B" w:rsidRPr="00465D7B" w:rsidRDefault="00465D7B" w:rsidP="008A3A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  <w:t>Corpo sólido 1(Ressalto-extrusão1)(continuacaonozecone-3)</w:t>
                  </w:r>
                </w:p>
              </w:tc>
            </w:tr>
            <w:tr w:rsidR="00465D7B" w:rsidRPr="00465D7B" w14:paraId="1568704F" w14:textId="77777777" w:rsidTr="00465D7B">
              <w:trPr>
                <w:gridBefore w:val="1"/>
                <w:gridAfter w:val="1"/>
                <w:wBefore w:w="12" w:type="dxa"/>
                <w:wAfter w:w="13" w:type="dxa"/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5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59405E24" w14:textId="3392AE4E" w:rsidR="00465D7B" w:rsidRPr="00465D7B" w:rsidRDefault="00465D7B" w:rsidP="008A3AC5">
                  <w:pPr>
                    <w:rPr>
                      <w:rStyle w:val="Forte"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sz w:val="20"/>
                      <w:szCs w:val="20"/>
                      <w:lang w:val="pt-BR"/>
                    </w:rPr>
                    <w:t>Dados da curva:N/A</w:t>
                  </w:r>
                </w:p>
              </w:tc>
            </w:tr>
            <w:tr w:rsidR="00465D7B" w:rsidRPr="00465D7B" w14:paraId="697620E9" w14:textId="77777777" w:rsidTr="00465D7B">
              <w:trPr>
                <w:gridBefore w:val="2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5" w:type="dxa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14:paraId="69A107F5" w14:textId="6B8A4E6D" w:rsidR="00465D7B" w:rsidRPr="00577134" w:rsidRDefault="00465D7B" w:rsidP="008A3AC5">
                  <w:pPr>
                    <w:jc w:val="center"/>
                    <w:rPr>
                      <w:rStyle w:val="Forte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33EF910D" wp14:editId="558B55CF">
                        <wp:extent cx="1904365" cy="1195705"/>
                        <wp:effectExtent l="0" t="0" r="635" b="4445"/>
                        <wp:docPr id="19" name="Imagem 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95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GradeMdia1-nfase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465D7B" w:rsidRPr="00577134" w14:paraId="36C5352B" w14:textId="77777777" w:rsidTr="008A3AC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1BB34B8" w14:textId="727557D3" w:rsidR="00465D7B" w:rsidRPr="00BE6656" w:rsidRDefault="00465D7B" w:rsidP="008A3AC5">
                        <w:pPr>
                          <w:jc w:val="right"/>
                          <w:rPr>
                            <w:rStyle w:val="Forte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Nome</w:t>
                        </w:r>
                        <w:r w:rsidRPr="00BE6656"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5E25434" w14:textId="013383E5" w:rsidR="00465D7B" w:rsidRPr="00BE6656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Plástico personalizado</w:t>
                        </w:r>
                      </w:p>
                    </w:tc>
                  </w:tr>
                  <w:tr w:rsidR="00465D7B" w:rsidRPr="00577134" w14:paraId="1F4ED4EB" w14:textId="77777777" w:rsidTr="008A3AC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1BF738F" w14:textId="2E4AFAB0" w:rsidR="00465D7B" w:rsidRDefault="00465D7B" w:rsidP="008A3AC5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Tipo de modelo: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8C100F6" w14:textId="0D7FF813" w:rsid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Isotrópico linear elástico</w:t>
                        </w:r>
                      </w:p>
                    </w:tc>
                  </w:tr>
                  <w:tr w:rsidR="00465D7B" w:rsidRPr="00577134" w14:paraId="0E78100F" w14:textId="77777777" w:rsidTr="008A3AC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87F8929" w14:textId="2F0CBF54" w:rsidR="00465D7B" w:rsidRDefault="00465D7B" w:rsidP="008A3AC5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Critério de falha predeterminado: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FBDC694" w14:textId="1714D5FB" w:rsid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Desconhecido</w:t>
                        </w:r>
                      </w:p>
                    </w:tc>
                  </w:tr>
                  <w:tr w:rsidR="00465D7B" w:rsidRPr="00577134" w14:paraId="2FAF9A21" w14:textId="77777777" w:rsidTr="008A3AC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246B79" w14:textId="7EB8A147" w:rsidR="00465D7B" w:rsidRDefault="00465D7B" w:rsidP="008A3AC5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Resistência à tração: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3BEAE7" w14:textId="0C1010F7" w:rsid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3,5e+08 N/m^2</w:t>
                        </w:r>
                      </w:p>
                    </w:tc>
                  </w:tr>
                  <w:tr w:rsidR="00465D7B" w:rsidRPr="00577134" w14:paraId="0DFCAE9F" w14:textId="77777777" w:rsidTr="008A3AC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EED7713" w14:textId="31C3D2D1" w:rsidR="00465D7B" w:rsidRDefault="00465D7B" w:rsidP="008A3AC5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Massa específica: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6FE1F1E" w14:textId="407B7996" w:rsid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1.780 kg/m^3</w:t>
                        </w:r>
                      </w:p>
                    </w:tc>
                  </w:tr>
                  <w:tr w:rsidR="00465D7B" w:rsidRPr="00577134" w14:paraId="75BB3FD5" w14:textId="77777777" w:rsidTr="008A3AC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557A2C4" w14:textId="2B8CD002" w:rsidR="00465D7B" w:rsidRDefault="00465D7B" w:rsidP="008A3AC5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Módulo elástico: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E0C3788" w14:textId="5414997E" w:rsid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4e+10 N/m^2</w:t>
                        </w:r>
                      </w:p>
                    </w:tc>
                  </w:tr>
                  <w:tr w:rsidR="00465D7B" w:rsidRPr="00577134" w14:paraId="172C0D9F" w14:textId="77777777" w:rsidTr="008A3AC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F0F85C2" w14:textId="1013505A" w:rsidR="00465D7B" w:rsidRDefault="00465D7B" w:rsidP="008A3AC5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Coeficiente de Poisson: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8B46E8" w14:textId="4FFE3A07" w:rsid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 xml:space="preserve">0,2  </w:t>
                        </w:r>
                      </w:p>
                    </w:tc>
                  </w:tr>
                </w:tbl>
                <w:p w14:paraId="46958A23" w14:textId="77777777" w:rsidR="00465D7B" w:rsidRPr="00577134" w:rsidRDefault="00465D7B" w:rsidP="008A3A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gridSpan w:val="3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14:paraId="71E1408C" w14:textId="441B8063" w:rsidR="00465D7B" w:rsidRPr="00465D7B" w:rsidRDefault="00465D7B" w:rsidP="008A3A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b w:val="0"/>
                      <w:sz w:val="20"/>
                      <w:szCs w:val="20"/>
                      <w:lang w:val="pt-BR"/>
                    </w:rPr>
                    <w:t>Corpo sólido 1(Ressalto-extrusão1)(corpo-1)</w:t>
                  </w:r>
                </w:p>
              </w:tc>
            </w:tr>
            <w:tr w:rsidR="00465D7B" w:rsidRPr="00465D7B" w14:paraId="023C02AF" w14:textId="77777777" w:rsidTr="00465D7B">
              <w:trPr>
                <w:gridAfter w:val="2"/>
                <w:wAfter w:w="25" w:type="dxa"/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5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212B1CD" w14:textId="3C043F7D" w:rsidR="00465D7B" w:rsidRPr="00465D7B" w:rsidRDefault="00465D7B" w:rsidP="008A3AC5">
                  <w:pPr>
                    <w:rPr>
                      <w:rStyle w:val="Forte"/>
                      <w:sz w:val="20"/>
                      <w:szCs w:val="20"/>
                      <w:lang w:val="pt-BR"/>
                    </w:rPr>
                  </w:pPr>
                  <w:r w:rsidRPr="00465D7B">
                    <w:rPr>
                      <w:rStyle w:val="Forte"/>
                      <w:szCs w:val="20"/>
                      <w:lang w:val="pt-BR"/>
                    </w:rPr>
                    <w:t>Dados da curva:N/A</w:t>
                  </w:r>
                </w:p>
              </w:tc>
            </w:tr>
          </w:tbl>
          <w:p w14:paraId="1BEB96FF" w14:textId="1BECF4E1" w:rsidR="00E80CD9" w:rsidRPr="00465D7B" w:rsidRDefault="00E80CD9" w:rsidP="000A7C6B">
            <w:pPr>
              <w:rPr>
                <w:lang w:val="pt-BR"/>
              </w:rPr>
            </w:pPr>
          </w:p>
        </w:tc>
      </w:tr>
      <w:bookmarkEnd w:id="8"/>
      <w:bookmarkEnd w:id="9"/>
      <w:bookmarkEnd w:id="10"/>
    </w:tbl>
    <w:p w14:paraId="4E5679F7" w14:textId="77777777" w:rsidR="005273D5" w:rsidRPr="00465D7B" w:rsidRDefault="005273D5" w:rsidP="006518B5">
      <w:pPr>
        <w:rPr>
          <w:lang w:val="pt-BR"/>
        </w:rPr>
      </w:pPr>
    </w:p>
    <w:tbl>
      <w:tblPr>
        <w:tblStyle w:val="Tabelacomgrade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48106075" w14:textId="77777777" w:rsidTr="00452CBC">
        <w:tc>
          <w:tcPr>
            <w:tcW w:w="11016" w:type="dxa"/>
          </w:tcPr>
          <w:p w14:paraId="6691E334" w14:textId="4AE92149" w:rsidR="005273D5" w:rsidRPr="00AF1A58" w:rsidRDefault="00465D7B" w:rsidP="000A7C6B">
            <w:pPr>
              <w:pStyle w:val="Ttulo1"/>
              <w:outlineLvl w:val="0"/>
              <w:rPr>
                <w:b w:val="0"/>
                <w:bCs w:val="0"/>
              </w:rPr>
            </w:pPr>
            <w:bookmarkStart w:id="12" w:name="_Toc107568453"/>
            <w:r>
              <w:rPr>
                <w:rStyle w:val="Forte"/>
              </w:rPr>
              <w:lastRenderedPageBreak/>
              <w:t>Acessórios de fixação e Cargas</w:t>
            </w:r>
            <w:bookmarkEnd w:id="12"/>
          </w:p>
          <w:tbl>
            <w:tblPr>
              <w:tblStyle w:val="ListaClara-nfase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465D7B" w:rsidRPr="00465D7B" w14:paraId="62E92366" w14:textId="77777777" w:rsidTr="00EB63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5C62001" w14:textId="6F336229" w:rsidR="00465D7B" w:rsidRPr="00465D7B" w:rsidRDefault="00465D7B" w:rsidP="005A5DC6">
                  <w:pPr>
                    <w:jc w:val="center"/>
                    <w:rPr>
                      <w:rStyle w:val="Forte"/>
                      <w:b/>
                      <w:color w:val="auto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color w:val="auto"/>
                      <w:lang w:val="pt-BR"/>
                    </w:rPr>
                    <w:t>Nome do acessório de fixação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CC67F3D" w14:textId="23212BD5" w:rsidR="00465D7B" w:rsidRPr="00465D7B" w:rsidRDefault="00465D7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color w:val="auto"/>
                      <w:lang w:val="pt-BR"/>
                    </w:rPr>
                    <w:t>Imagem de acessório de fixação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3D4B9D0" w14:textId="41EB5D5C" w:rsidR="00465D7B" w:rsidRPr="00465D7B" w:rsidRDefault="00465D7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  <w:lang w:val="pt-BR"/>
                    </w:rPr>
                  </w:pPr>
                  <w:r w:rsidRPr="00465D7B">
                    <w:rPr>
                      <w:rStyle w:val="Forte"/>
                      <w:b/>
                      <w:color w:val="auto"/>
                      <w:lang w:val="pt-BR"/>
                    </w:rPr>
                    <w:t>Detalhes de acessório de fixação</w:t>
                  </w:r>
                </w:p>
              </w:tc>
            </w:tr>
            <w:tr w:rsidR="00465D7B" w14:paraId="6CB49068" w14:textId="77777777" w:rsidTr="006A50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24FFDACB" w14:textId="4E519032" w:rsidR="00465D7B" w:rsidRPr="00AD5FBA" w:rsidRDefault="00465D7B" w:rsidP="005A5DC6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Fixo-1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06797651" w14:textId="769DBE48" w:rsidR="00465D7B" w:rsidRPr="006208CB" w:rsidRDefault="00465D7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C99D3BC" wp14:editId="30344686">
                        <wp:extent cx="1772285" cy="1112520"/>
                        <wp:effectExtent l="0" t="0" r="0" b="0"/>
                        <wp:docPr id="20" name="Imagem 2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12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GradeMdia1-nfas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465D7B" w14:paraId="77F8924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3641F02" w14:textId="014A0CD7" w:rsidR="00465D7B" w:rsidRPr="00BE6656" w:rsidRDefault="00465D7B" w:rsidP="003F2268">
                        <w:pPr>
                          <w:jc w:val="right"/>
                          <w:rPr>
                            <w:rStyle w:val="Forte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Entidades: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306690B" w14:textId="10DB5213" w:rsidR="00465D7B" w:rsidRPr="00154A1A" w:rsidRDefault="00465D7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1 borda(s)</w:t>
                        </w:r>
                      </w:p>
                    </w:tc>
                  </w:tr>
                  <w:tr w:rsidR="00465D7B" w14:paraId="068688E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5A62215" w14:textId="723F76A9" w:rsidR="00465D7B" w:rsidRDefault="00465D7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1766828" w14:textId="07B822B1" w:rsidR="00465D7B" w:rsidRDefault="00465D7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Geometria fixa</w:t>
                        </w:r>
                      </w:p>
                    </w:tc>
                  </w:tr>
                </w:tbl>
                <w:p w14:paraId="172E77BF" w14:textId="77777777" w:rsidR="00465D7B" w:rsidRPr="004C6DEB" w:rsidRDefault="00465D7B" w:rsidP="00840CC7">
                  <w:pPr>
                    <w:pStyle w:val="Sumrio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20F331A" w14:textId="77777777" w:rsidR="005273D5" w:rsidRDefault="005273D5" w:rsidP="00840CC7">
            <w:pPr>
              <w:pStyle w:val="Sumrio3"/>
            </w:pPr>
          </w:p>
          <w:tbl>
            <w:tblPr>
              <w:tblStyle w:val="ListaClara-nfase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465D7B" w14:paraId="73F5EEAB" w14:textId="77777777" w:rsidTr="00410E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C283CD8" w14:textId="0ABE4953" w:rsidR="00465D7B" w:rsidRPr="004E282D" w:rsidRDefault="00465D7B" w:rsidP="005A5DC6">
                  <w:pPr>
                    <w:jc w:val="center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Nome da carga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EB3007C" w14:textId="1015A20D" w:rsidR="00465D7B" w:rsidRPr="004E282D" w:rsidRDefault="00465D7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Carregar imagem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47B298E" w14:textId="16BD3261" w:rsidR="00465D7B" w:rsidRPr="004E282D" w:rsidRDefault="00465D7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Detalhes de carga</w:t>
                  </w:r>
                </w:p>
              </w:tc>
            </w:tr>
            <w:tr w:rsidR="00465D7B" w14:paraId="72C28AFB" w14:textId="77777777" w:rsidTr="00F737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3CD21E44" w14:textId="56C15CC3" w:rsidR="00465D7B" w:rsidRPr="00F42DD1" w:rsidRDefault="00465D7B" w:rsidP="005A5DC6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Força-1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3DFF230" w14:textId="4E4851E7" w:rsidR="00465D7B" w:rsidRPr="006208CB" w:rsidRDefault="00465D7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77ADA7E" wp14:editId="0ADFDD88">
                        <wp:extent cx="1907540" cy="1197610"/>
                        <wp:effectExtent l="0" t="0" r="0" b="2540"/>
                        <wp:docPr id="21" name="Imagem 2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197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GradeMdia1-nfas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465D7B" w14:paraId="6C01396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7D4D355" w14:textId="13602A09" w:rsidR="00465D7B" w:rsidRPr="00BE6656" w:rsidRDefault="00465D7B" w:rsidP="003F2268">
                        <w:pPr>
                          <w:jc w:val="right"/>
                          <w:rPr>
                            <w:rStyle w:val="Forte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Entidades: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ABC11BD" w14:textId="6B3944DA" w:rsidR="00465D7B" w:rsidRPr="00B77EA3" w:rsidRDefault="00465D7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1 face(s), 1 Corpos sólidos</w:t>
                        </w:r>
                      </w:p>
                    </w:tc>
                  </w:tr>
                  <w:tr w:rsidR="00465D7B" w14:paraId="6DF4005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BEA624E" w14:textId="44BD5707" w:rsidR="00465D7B" w:rsidRDefault="00465D7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9CA38DB" w14:textId="2EC09085" w:rsidR="00465D7B" w:rsidRDefault="00465D7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Aplicar força normal</w:t>
                        </w:r>
                      </w:p>
                    </w:tc>
                  </w:tr>
                  <w:tr w:rsidR="00465D7B" w14:paraId="77E47FE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B019B78" w14:textId="140BC9E4" w:rsidR="00465D7B" w:rsidRDefault="00465D7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Valor: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7B64E3F" w14:textId="234CE4CE" w:rsidR="00465D7B" w:rsidRDefault="00465D7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400 N</w:t>
                        </w:r>
                      </w:p>
                    </w:tc>
                  </w:tr>
                </w:tbl>
                <w:p w14:paraId="2F65E302" w14:textId="77777777" w:rsidR="00465D7B" w:rsidRDefault="00465D7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</w:rPr>
                  </w:pPr>
                </w:p>
              </w:tc>
            </w:tr>
          </w:tbl>
          <w:p w14:paraId="0F6C47EF" w14:textId="5B82E02D" w:rsidR="005273D5" w:rsidRDefault="005273D5" w:rsidP="000A7C6B">
            <w:pPr>
              <w:rPr>
                <w:rStyle w:val="Forte"/>
              </w:rPr>
            </w:pPr>
          </w:p>
        </w:tc>
      </w:tr>
    </w:tbl>
    <w:p w14:paraId="37515108" w14:textId="77777777" w:rsidR="00132707" w:rsidRDefault="00132707" w:rsidP="00132707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63B298ED" w14:textId="77777777" w:rsidTr="005B3D16">
        <w:tc>
          <w:tcPr>
            <w:tcW w:w="11016" w:type="dxa"/>
          </w:tcPr>
          <w:p w14:paraId="459E624B" w14:textId="7B9D6757" w:rsidR="00132707" w:rsidRDefault="00132707" w:rsidP="000A7C6B">
            <w:pPr>
              <w:pStyle w:val="Ttulo1"/>
              <w:outlineLvl w:val="0"/>
            </w:pPr>
            <w:r>
              <w:br w:type="page"/>
            </w:r>
            <w:bookmarkStart w:id="13" w:name="_Toc107568454"/>
            <w:r w:rsidR="00465D7B">
              <w:t>Definições de conector</w:t>
            </w:r>
            <w:bookmarkEnd w:id="13"/>
          </w:p>
          <w:p w14:paraId="4E8FD90B" w14:textId="60925C61" w:rsidR="00132707" w:rsidRDefault="00465D7B" w:rsidP="000A7C6B">
            <w:r>
              <w:t>Sem dados</w:t>
            </w:r>
          </w:p>
          <w:p w14:paraId="7F8668B0" w14:textId="46DF16C2" w:rsidR="00EF37BF" w:rsidRPr="009C0A33" w:rsidRDefault="00EF37BF" w:rsidP="000A7C6B"/>
          <w:p w14:paraId="7E2D14E2" w14:textId="77777777" w:rsidR="000F2729" w:rsidRDefault="000F2729" w:rsidP="000A7C6B"/>
          <w:p w14:paraId="22872707" w14:textId="7778E657" w:rsidR="00E12C21" w:rsidRDefault="00E12C21" w:rsidP="000A7C6B"/>
          <w:p w14:paraId="0924CBFF" w14:textId="5A00836E" w:rsidR="00132707" w:rsidRDefault="00132707" w:rsidP="000A7C6B"/>
        </w:tc>
      </w:tr>
    </w:tbl>
    <w:p w14:paraId="55A1AB24" w14:textId="77777777" w:rsidR="00104BD8" w:rsidRDefault="00104BD8" w:rsidP="006936A0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5E767779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34C855E" w14:textId="3E697ED1" w:rsidR="00104BD8" w:rsidRDefault="00465D7B" w:rsidP="00465D7B">
            <w:pPr>
              <w:pStyle w:val="Ttulo1"/>
            </w:pPr>
            <w:bookmarkStart w:id="14" w:name="_Toc107568455"/>
            <w:r>
              <w:lastRenderedPageBreak/>
              <w:t>Informações de contato</w:t>
            </w:r>
            <w:bookmarkEnd w:id="14"/>
          </w:p>
          <w:p w14:paraId="39A552AC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1FCAB355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6615D10" w14:textId="6B9E2E9B" w:rsidR="002B4DE8" w:rsidRDefault="00465D7B" w:rsidP="00C16188">
                  <w:pPr>
                    <w:jc w:val="center"/>
                  </w:pPr>
                  <w:r>
                    <w:t>Contato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03BFAB7" w14:textId="7097C8B6" w:rsidR="002B4DE8" w:rsidRDefault="00465D7B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Imagem do contato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80E1866" w14:textId="1F8B41C7" w:rsidR="002B4DE8" w:rsidRDefault="00465D7B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Propriedades de contato</w:t>
                  </w:r>
                </w:p>
              </w:tc>
            </w:tr>
            <w:tr w:rsidR="002B4DE8" w14:paraId="5E4C25CA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4E9926" w14:textId="60289DA3" w:rsidR="002B4DE8" w:rsidRPr="00211C62" w:rsidRDefault="00465D7B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Interação global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68561567" w14:textId="7754A0C2" w:rsidR="002B4DE8" w:rsidRPr="000B04D4" w:rsidRDefault="00465D7B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04A8190F" wp14:editId="3F3648C2">
                        <wp:extent cx="2445385" cy="1535430"/>
                        <wp:effectExtent l="0" t="0" r="0" b="7620"/>
                        <wp:docPr id="22" name="Imagem 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535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GradeMdia1-nfas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5EA4C868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97FFF03" w14:textId="2080E952" w:rsidR="0017091B" w:rsidRPr="00BE6656" w:rsidRDefault="00465D7B" w:rsidP="004F6DE4">
                        <w:pPr>
                          <w:jc w:val="right"/>
                          <w:rPr>
                            <w:rStyle w:val="Forte"/>
                            <w:bCs/>
                          </w:rPr>
                        </w:pPr>
                        <w: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E66F3D3" w14:textId="0C83C423" w:rsidR="0017091B" w:rsidRPr="00BE6656" w:rsidRDefault="00465D7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Unido</w:t>
                        </w:r>
                      </w:p>
                    </w:tc>
                  </w:tr>
                  <w:tr w:rsidR="00465D7B" w14:paraId="01293FAC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C4E2295" w14:textId="267C66B4" w:rsidR="00465D7B" w:rsidRDefault="00465D7B" w:rsidP="004F6DE4">
                        <w:pPr>
                          <w:jc w:val="right"/>
                        </w:pPr>
                        <w:r>
                          <w:t>Componentes: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C916700" w14:textId="0D7CCA3B" w:rsidR="00465D7B" w:rsidRDefault="00465D7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1 componente(s)</w:t>
                        </w:r>
                      </w:p>
                    </w:tc>
                  </w:tr>
                  <w:tr w:rsidR="00465D7B" w14:paraId="4748B374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BE909B8" w14:textId="4B1935CB" w:rsidR="00465D7B" w:rsidRDefault="00465D7B" w:rsidP="004F6DE4">
                        <w:pPr>
                          <w:jc w:val="right"/>
                        </w:pPr>
                        <w:r>
                          <w:t>Opções: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626BDB5" w14:textId="21317F9E" w:rsidR="00465D7B" w:rsidRDefault="00465D7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Malha independente</w:t>
                        </w:r>
                      </w:p>
                    </w:tc>
                  </w:tr>
                </w:tbl>
                <w:p w14:paraId="72A9270D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F80E4C7" w14:textId="22DB1AE9" w:rsidR="00104BD8" w:rsidRDefault="00104BD8" w:rsidP="000A7C6B">
            <w:pPr>
              <w:rPr>
                <w:rStyle w:val="A3"/>
              </w:rPr>
            </w:pPr>
          </w:p>
          <w:p w14:paraId="7ED57856" w14:textId="77777777" w:rsidR="00104BD8" w:rsidRDefault="00104BD8" w:rsidP="000A7C6B"/>
        </w:tc>
      </w:tr>
    </w:tbl>
    <w:p w14:paraId="01D23D18" w14:textId="77777777" w:rsidR="00A61A59" w:rsidRDefault="00A61A59" w:rsidP="006936A0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341A3CD0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97E76EA" w14:textId="169A7DF1" w:rsidR="00A61A59" w:rsidRDefault="00465D7B" w:rsidP="000A7C6B">
            <w:pPr>
              <w:pStyle w:val="Ttulo1"/>
              <w:outlineLvl w:val="0"/>
            </w:pPr>
            <w:bookmarkStart w:id="15" w:name="_Toc107568456"/>
            <w:r>
              <w:lastRenderedPageBreak/>
              <w:t>Informações de malha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40B8428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A4EDDE" w14:textId="4B06147B" w:rsidR="00A9531D" w:rsidRDefault="00465D7B" w:rsidP="00C16188">
                  <w:r>
                    <w:t>Tipo de malha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46159E" w14:textId="6DC87F0B" w:rsidR="00A9531D" w:rsidRDefault="00465D7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Malha sólida</w:t>
                  </w:r>
                </w:p>
              </w:tc>
            </w:tr>
            <w:tr w:rsidR="00465D7B" w14:paraId="01D12BE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A85D93" w14:textId="508E2524" w:rsidR="00465D7B" w:rsidRDefault="00465D7B" w:rsidP="00C16188">
                  <w:r>
                    <w:t xml:space="preserve">Gerador de malhas usado: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1AA24C" w14:textId="7833C951" w:rsidR="00465D7B" w:rsidRDefault="00465D7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Malha padrão</w:t>
                  </w:r>
                </w:p>
              </w:tc>
            </w:tr>
            <w:tr w:rsidR="00465D7B" w14:paraId="17B3AF0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CF7470" w14:textId="634E2709" w:rsidR="00465D7B" w:rsidRDefault="00465D7B" w:rsidP="00C16188">
                  <w:r>
                    <w:t xml:space="preserve">Transição automática: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B2BAC3" w14:textId="483C6467" w:rsidR="00465D7B" w:rsidRDefault="00465D7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Desativada</w:t>
                  </w:r>
                </w:p>
              </w:tc>
            </w:tr>
            <w:tr w:rsidR="00465D7B" w14:paraId="66F1991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FF432E" w14:textId="5D8A05F5" w:rsidR="00465D7B" w:rsidRPr="00465D7B" w:rsidRDefault="00465D7B" w:rsidP="00C16188">
                  <w:pPr>
                    <w:rPr>
                      <w:lang w:val="pt-BR"/>
                    </w:rPr>
                  </w:pPr>
                  <w:r w:rsidRPr="00465D7B">
                    <w:rPr>
                      <w:lang w:val="pt-BR"/>
                    </w:rPr>
                    <w:t xml:space="preserve">Incluir loops de malha automáticos: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C1128F" w14:textId="13135E40" w:rsidR="00465D7B" w:rsidRDefault="00465D7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Desativada</w:t>
                  </w:r>
                </w:p>
              </w:tc>
            </w:tr>
            <w:tr w:rsidR="00465D7B" w14:paraId="07CB9E7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B7DB17" w14:textId="298B1A6E" w:rsidR="00465D7B" w:rsidRPr="00465D7B" w:rsidRDefault="00465D7B" w:rsidP="00C16188">
                  <w:pPr>
                    <w:rPr>
                      <w:lang w:val="pt-BR"/>
                    </w:rPr>
                  </w:pPr>
                  <w:r w:rsidRPr="00465D7B">
                    <w:rPr>
                      <w:lang w:val="pt-BR"/>
                    </w:rPr>
                    <w:t>Pontos Jacobianos para malha de alta qualidade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5CB655" w14:textId="5881ABF7" w:rsidR="00465D7B" w:rsidRDefault="00465D7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Pontos</w:t>
                  </w:r>
                </w:p>
              </w:tc>
            </w:tr>
            <w:tr w:rsidR="00465D7B" w14:paraId="2B45027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885737" w14:textId="117BAA01" w:rsidR="00465D7B" w:rsidRDefault="00465D7B" w:rsidP="00C16188">
                  <w:r>
                    <w:t>Tamanho do elemento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86AA6D" w14:textId="5035B2FE" w:rsidR="00465D7B" w:rsidRDefault="00465D7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12,2807 mm</w:t>
                  </w:r>
                </w:p>
              </w:tc>
            </w:tr>
            <w:tr w:rsidR="00465D7B" w14:paraId="6402C10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4B0D74" w14:textId="58B349DC" w:rsidR="00465D7B" w:rsidRDefault="00465D7B" w:rsidP="00C16188">
                  <w:r>
                    <w:t>Tolerância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4FFF52" w14:textId="7125587B" w:rsidR="00465D7B" w:rsidRDefault="00465D7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0,614033 mm</w:t>
                  </w:r>
                </w:p>
              </w:tc>
            </w:tr>
            <w:tr w:rsidR="00465D7B" w14:paraId="08AACE9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4759F2" w14:textId="1BC40C36" w:rsidR="00465D7B" w:rsidRDefault="00465D7B" w:rsidP="00C16188">
                  <w:r>
                    <w:t>Qualidade da malha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525C47" w14:textId="4B15448A" w:rsidR="00465D7B" w:rsidRDefault="00465D7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Alta</w:t>
                  </w:r>
                </w:p>
              </w:tc>
            </w:tr>
            <w:tr w:rsidR="00465D7B" w14:paraId="37F37C7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10DEC2" w14:textId="12FA564B" w:rsidR="00465D7B" w:rsidRPr="00465D7B" w:rsidRDefault="00465D7B" w:rsidP="00C16188">
                  <w:pPr>
                    <w:rPr>
                      <w:lang w:val="pt-BR"/>
                    </w:rPr>
                  </w:pPr>
                  <w:r w:rsidRPr="00465D7B">
                    <w:rPr>
                      <w:lang w:val="pt-BR"/>
                    </w:rPr>
                    <w:t>Refazer malha de peças falhas de maneira independente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3E814E" w14:textId="28CD4128" w:rsidR="00465D7B" w:rsidRDefault="00465D7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Desativada</w:t>
                  </w:r>
                </w:p>
              </w:tc>
            </w:tr>
          </w:tbl>
          <w:p w14:paraId="77DD706F" w14:textId="77777777" w:rsidR="00690657" w:rsidRDefault="00690657" w:rsidP="00690657"/>
          <w:p w14:paraId="052F5D65" w14:textId="4072A5B7" w:rsidR="00A9531D" w:rsidRPr="00690657" w:rsidRDefault="00465D7B" w:rsidP="00690657">
            <w:pPr>
              <w:pStyle w:val="Ttulo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de malha - Detalhes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2011BDA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1EA3F7" w14:textId="4B1D923B" w:rsidR="007107BE" w:rsidRDefault="00465D7B" w:rsidP="00C16188">
                  <w:r>
                    <w:t>Total de nós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84FE05" w14:textId="67D2D781" w:rsidR="007107BE" w:rsidRDefault="00465D7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78032</w:t>
                  </w:r>
                </w:p>
              </w:tc>
            </w:tr>
            <w:tr w:rsidR="00465D7B" w14:paraId="20F579F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C044AB" w14:textId="0454973B" w:rsidR="00465D7B" w:rsidRDefault="00465D7B" w:rsidP="00C16188">
                  <w:r>
                    <w:t>Total de elementos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17110A" w14:textId="3C3A6323" w:rsidR="00465D7B" w:rsidRDefault="00465D7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38787</w:t>
                  </w:r>
                </w:p>
              </w:tc>
            </w:tr>
            <w:tr w:rsidR="00465D7B" w14:paraId="78D9BE2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F2A9A7" w14:textId="54618649" w:rsidR="00465D7B" w:rsidRDefault="00465D7B" w:rsidP="00C16188">
                  <w:r>
                    <w:t>Proporção máxima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632044" w14:textId="3C69725D" w:rsidR="00465D7B" w:rsidRDefault="00465D7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21,115</w:t>
                  </w:r>
                </w:p>
              </w:tc>
            </w:tr>
            <w:tr w:rsidR="00465D7B" w14:paraId="49F709A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3F652C" w14:textId="253A7CE0" w:rsidR="00465D7B" w:rsidRDefault="00465D7B" w:rsidP="00C16188">
                  <w:r>
                    <w:t>% de elementos com Proporção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19484A" w14:textId="4FD5671B" w:rsidR="00465D7B" w:rsidRDefault="00465D7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71,4</w:t>
                  </w:r>
                </w:p>
              </w:tc>
            </w:tr>
            <w:tr w:rsidR="00465D7B" w14:paraId="3A07860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B92C15" w14:textId="4DADFB68" w:rsidR="00465D7B" w:rsidRPr="00465D7B" w:rsidRDefault="00465D7B" w:rsidP="00C16188">
                  <w:pPr>
                    <w:rPr>
                      <w:lang w:val="pt-BR"/>
                    </w:rPr>
                  </w:pPr>
                  <w:r w:rsidRPr="00465D7B">
                    <w:rPr>
                      <w:lang w:val="pt-BR"/>
                    </w:rPr>
                    <w:t>Porcentagem de elementos com Proporção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DCE344" w14:textId="2692B374" w:rsidR="00465D7B" w:rsidRDefault="00465D7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0,425</w:t>
                  </w:r>
                </w:p>
              </w:tc>
            </w:tr>
            <w:tr w:rsidR="00465D7B" w14:paraId="0DB43A3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E2A513" w14:textId="562960B6" w:rsidR="00465D7B" w:rsidRDefault="00465D7B" w:rsidP="00C16188">
                  <w:r>
                    <w:t>Porcentagem de elementos distorcidos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E3A816" w14:textId="0C700A13" w:rsidR="00465D7B" w:rsidRDefault="00465D7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465D7B" w14:paraId="7C771F3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81EEC2" w14:textId="00F46C07" w:rsidR="00465D7B" w:rsidRPr="00465D7B" w:rsidRDefault="00465D7B" w:rsidP="00C16188">
                  <w:pPr>
                    <w:rPr>
                      <w:lang w:val="pt-BR"/>
                    </w:rPr>
                  </w:pPr>
                  <w:r w:rsidRPr="00465D7B">
                    <w:rPr>
                      <w:lang w:val="pt-BR"/>
                    </w:rPr>
                    <w:t xml:space="preserve">Tempo para conclusão da malha 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B16B88" w14:textId="3BE0F81F" w:rsidR="00465D7B" w:rsidRDefault="00465D7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00:00:07</w:t>
                  </w:r>
                </w:p>
              </w:tc>
            </w:tr>
            <w:tr w:rsidR="00465D7B" w14:paraId="59F5498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CC915F" w14:textId="32126429" w:rsidR="00465D7B" w:rsidRDefault="00465D7B" w:rsidP="00C16188">
                  <w:r>
                    <w:t xml:space="preserve">Nome do computador: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F19BDE" w14:textId="77777777" w:rsidR="00465D7B" w:rsidRDefault="00465D7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14:paraId="4B74656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14:paraId="63A4FC6A" w14:textId="282F1079" w:rsidR="00D803B1" w:rsidRDefault="00465D7B" w:rsidP="00D803B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097B40C" wp14:editId="29961446">
                        <wp:extent cx="6711315" cy="3499485"/>
                        <wp:effectExtent l="0" t="0" r="0" b="5715"/>
                        <wp:docPr id="25" name="Imagem 2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4994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639DD3" w14:textId="77777777" w:rsidR="00690657" w:rsidRDefault="00690657" w:rsidP="00690657"/>
          <w:p w14:paraId="47AA8D54" w14:textId="4E12A07D" w:rsidR="002F5299" w:rsidRPr="00465D7B" w:rsidRDefault="00465D7B" w:rsidP="00690657">
            <w:pPr>
              <w:pStyle w:val="Ttulo2"/>
              <w:outlineLvl w:val="1"/>
              <w:rPr>
                <w:sz w:val="24"/>
                <w:szCs w:val="24"/>
                <w:lang w:val="pt-BR"/>
              </w:rPr>
            </w:pPr>
            <w:r w:rsidRPr="00465D7B">
              <w:rPr>
                <w:sz w:val="24"/>
                <w:szCs w:val="24"/>
                <w:lang w:val="pt-BR"/>
              </w:rPr>
              <w:t>Informações do controle de malha:</w:t>
            </w:r>
          </w:p>
          <w:tbl>
            <w:tblPr>
              <w:tblStyle w:val="ListaClara-nfase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47"/>
              <w:gridCol w:w="3870"/>
              <w:gridCol w:w="3937"/>
            </w:tblGrid>
            <w:tr w:rsidR="00A14EA8" w:rsidRPr="00465D7B" w14:paraId="12A984BD" w14:textId="77777777" w:rsidTr="00FA53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74FCBC02" w14:textId="1DB5F466" w:rsidR="00A14EA8" w:rsidRPr="00465D7B" w:rsidRDefault="00465D7B" w:rsidP="00A14EA8">
                  <w:pPr>
                    <w:jc w:val="center"/>
                    <w:rPr>
                      <w:rStyle w:val="Forte"/>
                      <w:b/>
                      <w:color w:val="auto"/>
                      <w:lang w:val="pt-BR"/>
                    </w:rPr>
                  </w:pPr>
                  <w:r w:rsidRPr="00465D7B">
                    <w:rPr>
                      <w:rStyle w:val="Forte"/>
                      <w:color w:val="auto"/>
                      <w:lang w:val="pt-BR"/>
                    </w:rPr>
                    <w:t>Nome do controle de malha</w:t>
                  </w:r>
                </w:p>
              </w:tc>
              <w:tc>
                <w:tcPr>
                  <w:tcW w:w="3870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1EC59988" w14:textId="5454C94E" w:rsidR="00A14EA8" w:rsidRPr="00465D7B" w:rsidRDefault="00465D7B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  <w:lang w:val="pt-BR"/>
                    </w:rPr>
                  </w:pPr>
                  <w:r w:rsidRPr="00465D7B">
                    <w:rPr>
                      <w:rStyle w:val="Forte"/>
                      <w:color w:val="auto"/>
                      <w:lang w:val="pt-BR"/>
                    </w:rPr>
                    <w:t>Imagem do controle de malha</w:t>
                  </w:r>
                </w:p>
              </w:tc>
              <w:tc>
                <w:tcPr>
                  <w:tcW w:w="393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1D9FB32D" w14:textId="5F1CCFC0" w:rsidR="00A14EA8" w:rsidRPr="00465D7B" w:rsidRDefault="00465D7B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  <w:lang w:val="pt-BR"/>
                    </w:rPr>
                  </w:pPr>
                  <w:r w:rsidRPr="00465D7B">
                    <w:rPr>
                      <w:rStyle w:val="Forte"/>
                      <w:color w:val="auto"/>
                      <w:lang w:val="pt-BR"/>
                    </w:rPr>
                    <w:t>Detalhes do controle de malha</w:t>
                  </w:r>
                </w:p>
              </w:tc>
            </w:tr>
            <w:tr w:rsidR="00A14EA8" w14:paraId="015F7A5D" w14:textId="77777777" w:rsidTr="00465D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8" w:space="0" w:color="000000" w:themeColor="text1"/>
                  </w:tcBorders>
                  <w:vAlign w:val="center"/>
                  <w:hideMark/>
                </w:tcPr>
                <w:p w14:paraId="0C5613C4" w14:textId="0A33DDB2" w:rsidR="00A14EA8" w:rsidRDefault="00465D7B" w:rsidP="00A14EA8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Controle-1</w:t>
                  </w:r>
                </w:p>
              </w:tc>
              <w:tc>
                <w:tcPr>
                  <w:tcW w:w="3870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18" w:space="0" w:color="76923C" w:themeColor="accent3" w:themeShade="BF"/>
                    <w:right w:val="single" w:sz="8" w:space="0" w:color="000000" w:themeColor="text1"/>
                  </w:tcBorders>
                  <w:vAlign w:val="center"/>
                  <w:hideMark/>
                </w:tcPr>
                <w:p w14:paraId="5D40F628" w14:textId="0D33D48D" w:rsidR="00A14EA8" w:rsidRDefault="00465D7B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86DDBD8" wp14:editId="32F15E89">
                        <wp:extent cx="2311400" cy="1450975"/>
                        <wp:effectExtent l="0" t="0" r="0" b="0"/>
                        <wp:docPr id="23" name="Imagem 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1400" cy="145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37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18" w:space="0" w:color="76923C" w:themeColor="accent3" w:themeShade="BF"/>
                    <w:right w:val="single" w:sz="8" w:space="0" w:color="000000" w:themeColor="text1"/>
                  </w:tcBorders>
                  <w:hideMark/>
                </w:tcPr>
                <w:tbl>
                  <w:tblPr>
                    <w:tblStyle w:val="GradeMdia1-nfase6"/>
                    <w:tblW w:w="37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1764"/>
                    <w:gridCol w:w="1992"/>
                  </w:tblGrid>
                  <w:tr w:rsidR="00FA5333" w14:paraId="42E95278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  <w:hideMark/>
                      </w:tcPr>
                      <w:p w14:paraId="20303FF7" w14:textId="3CE410BE" w:rsidR="00FA5333" w:rsidRPr="00BE6656" w:rsidRDefault="00465D7B" w:rsidP="00485382">
                        <w:pPr>
                          <w:jc w:val="right"/>
                          <w:rPr>
                            <w:rStyle w:val="Forte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Entidades: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  <w:hideMark/>
                      </w:tcPr>
                      <w:p w14:paraId="76129BA0" w14:textId="146326C3" w:rsidR="00FA5333" w:rsidRDefault="00465D7B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1 Corpos sólidos</w:t>
                        </w:r>
                      </w:p>
                    </w:tc>
                  </w:tr>
                  <w:tr w:rsidR="00465D7B" w14:paraId="0EB91ED1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7300DC75" w14:textId="6EDFE7BB" w:rsidR="00465D7B" w:rsidRDefault="00465D7B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Unidades: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03166F51" w14:textId="1EC9DD6F" w:rsidR="00465D7B" w:rsidRDefault="00465D7B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mm</w:t>
                        </w:r>
                      </w:p>
                    </w:tc>
                  </w:tr>
                  <w:tr w:rsidR="00465D7B" w14:paraId="13212A04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34F4E3F5" w14:textId="7A559C0A" w:rsidR="00465D7B" w:rsidRDefault="00465D7B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Tamanho: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31D9FF3A" w14:textId="41501B80" w:rsidR="00465D7B" w:rsidRDefault="00465D7B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5,06577</w:t>
                        </w:r>
                      </w:p>
                    </w:tc>
                  </w:tr>
                  <w:tr w:rsidR="00465D7B" w14:paraId="35C58FE3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07A96479" w14:textId="772DD160" w:rsidR="00465D7B" w:rsidRDefault="00465D7B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Relação: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08801C2D" w14:textId="33C64EE1" w:rsidR="00465D7B" w:rsidRDefault="00465D7B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5,06577</w:t>
                        </w:r>
                      </w:p>
                    </w:tc>
                  </w:tr>
                </w:tbl>
                <w:p w14:paraId="0C0D9D7D" w14:textId="77777777" w:rsidR="00FA5333" w:rsidRDefault="00FA5333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465D7B" w14:paraId="355CACA2" w14:textId="77777777" w:rsidTr="008A3AC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14:paraId="542E7886" w14:textId="24307233" w:rsidR="00465D7B" w:rsidRDefault="00465D7B" w:rsidP="008A3AC5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Controle-2</w:t>
                  </w:r>
                </w:p>
              </w:tc>
              <w:tc>
                <w:tcPr>
                  <w:tcW w:w="3870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14:paraId="15D29223" w14:textId="70977062" w:rsidR="00465D7B" w:rsidRDefault="00465D7B" w:rsidP="008A3A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CBF5AA1" wp14:editId="608B2048">
                        <wp:extent cx="2311400" cy="1450975"/>
                        <wp:effectExtent l="0" t="0" r="0" b="0"/>
                        <wp:docPr id="24" name="Imagem 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"/>
                                <pic:cNvPicPr/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1400" cy="145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37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hideMark/>
                </w:tcPr>
                <w:tbl>
                  <w:tblPr>
                    <w:tblStyle w:val="GradeMdia1-nfase6"/>
                    <w:tblW w:w="37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1764"/>
                    <w:gridCol w:w="1992"/>
                  </w:tblGrid>
                  <w:tr w:rsidR="00465D7B" w14:paraId="573553A0" w14:textId="77777777" w:rsidTr="008A3AC5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  <w:hideMark/>
                      </w:tcPr>
                      <w:p w14:paraId="4A3CF9F1" w14:textId="5DE4E51C" w:rsidR="00465D7B" w:rsidRPr="00BE6656" w:rsidRDefault="00465D7B" w:rsidP="008A3AC5">
                        <w:pPr>
                          <w:jc w:val="right"/>
                          <w:rPr>
                            <w:rStyle w:val="Forte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Entidades: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  <w:hideMark/>
                      </w:tcPr>
                      <w:p w14:paraId="204D795B" w14:textId="313655E3" w:rsid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1 Corpos sólidos</w:t>
                        </w:r>
                      </w:p>
                    </w:tc>
                  </w:tr>
                  <w:tr w:rsidR="00465D7B" w14:paraId="610969B8" w14:textId="77777777" w:rsidTr="008A3AC5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6057C7FA" w14:textId="4129A0D2" w:rsidR="00465D7B" w:rsidRDefault="00465D7B" w:rsidP="008A3AC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Unidades: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229FA1A8" w14:textId="750B5E1F" w:rsid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mm</w:t>
                        </w:r>
                      </w:p>
                    </w:tc>
                  </w:tr>
                  <w:tr w:rsidR="00465D7B" w14:paraId="14DD217C" w14:textId="77777777" w:rsidTr="008A3AC5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3D2E77FA" w14:textId="025A3F62" w:rsidR="00465D7B" w:rsidRDefault="00465D7B" w:rsidP="008A3AC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Tamanho: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3ABD8D29" w14:textId="5B3E41F4" w:rsid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4,75876</w:t>
                        </w:r>
                      </w:p>
                    </w:tc>
                  </w:tr>
                  <w:tr w:rsidR="00465D7B" w14:paraId="1BE69DAE" w14:textId="77777777" w:rsidTr="008A3AC5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45AD7736" w14:textId="793BD813" w:rsidR="00465D7B" w:rsidRDefault="00465D7B" w:rsidP="008A3AC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Relação: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2AC3281D" w14:textId="07DD5621" w:rsidR="00465D7B" w:rsidRDefault="00465D7B" w:rsidP="008A3AC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4,75876</w:t>
                        </w:r>
                      </w:p>
                    </w:tc>
                  </w:tr>
                </w:tbl>
                <w:p w14:paraId="33D60A7A" w14:textId="77777777" w:rsidR="00465D7B" w:rsidRDefault="00465D7B" w:rsidP="008A3A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AF2EA7A" w14:textId="745981CE" w:rsidR="00A61A59" w:rsidRPr="00F077CB" w:rsidRDefault="00A61A59" w:rsidP="000A7C6B"/>
        </w:tc>
      </w:tr>
    </w:tbl>
    <w:p w14:paraId="6D9BC004" w14:textId="77777777" w:rsidR="002C53F9" w:rsidRDefault="002C53F9" w:rsidP="006936A0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230F9C8B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B224C19" w14:textId="2BE34EA3" w:rsidR="002C53F9" w:rsidRDefault="00465D7B" w:rsidP="000A7C6B">
            <w:pPr>
              <w:pStyle w:val="Ttulo1"/>
              <w:outlineLvl w:val="0"/>
            </w:pPr>
            <w:bookmarkStart w:id="16" w:name="_Toc107568457"/>
            <w:r>
              <w:t>Detalhes do sensor</w:t>
            </w:r>
            <w:bookmarkEnd w:id="16"/>
          </w:p>
          <w:p w14:paraId="49A6E798" w14:textId="7340DDEC" w:rsidR="002C53F9" w:rsidRPr="00F077CB" w:rsidRDefault="00465D7B" w:rsidP="000A7C6B">
            <w:r>
              <w:t>Sem dados</w:t>
            </w:r>
          </w:p>
        </w:tc>
      </w:tr>
    </w:tbl>
    <w:p w14:paraId="1A46EADD" w14:textId="77777777" w:rsidR="00EC2432" w:rsidRDefault="00EC2432" w:rsidP="0094009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55D4C899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DACD24D" w14:textId="6EC68A00" w:rsidR="00EC2432" w:rsidRDefault="00465D7B" w:rsidP="000A7C6B">
            <w:pPr>
              <w:pStyle w:val="Ttulo1"/>
              <w:outlineLvl w:val="0"/>
            </w:pPr>
            <w:bookmarkStart w:id="17" w:name="_Toc243733152"/>
            <w:bookmarkStart w:id="18" w:name="_Toc245020120"/>
            <w:bookmarkStart w:id="19" w:name="_Toc245020152"/>
            <w:bookmarkStart w:id="20" w:name="_Toc107568458"/>
            <w:r>
              <w:lastRenderedPageBreak/>
              <w:t>Resultados do estudo</w:t>
            </w:r>
            <w:bookmarkEnd w:id="20"/>
          </w:p>
          <w:p w14:paraId="7E87BBAF" w14:textId="36BACB60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465D7B" w14:paraId="335E51F4" w14:textId="77777777" w:rsidTr="008A3AC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C0F57AC" w14:textId="5626AA3E" w:rsidR="00465D7B" w:rsidRDefault="00465D7B" w:rsidP="00465D7B">
                  <w:r>
                    <w:t>Nome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3A30E24" w14:textId="4379270B" w:rsidR="00465D7B" w:rsidRDefault="00465D7B" w:rsidP="00465D7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Tipo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1625ECE" w14:textId="19303CB2" w:rsidR="00465D7B" w:rsidRDefault="00465D7B" w:rsidP="00465D7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Mín.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5DBFBFA" w14:textId="79A85D47" w:rsidR="00465D7B" w:rsidRDefault="00465D7B" w:rsidP="00465D7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Máx.</w:t>
                  </w:r>
                </w:p>
              </w:tc>
            </w:tr>
            <w:tr w:rsidR="00465D7B" w14:paraId="7BCAD39B" w14:textId="77777777" w:rsidTr="008A3AC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47AD6F5" w14:textId="2ABB3A0A" w:rsidR="00465D7B" w:rsidRPr="004D2956" w:rsidRDefault="00465D7B" w:rsidP="00465D7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7953C43" w14:textId="1AEE0EB2" w:rsidR="00465D7B" w:rsidRPr="004D2956" w:rsidRDefault="00465D7B" w:rsidP="00465D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Amplitude resultante Plotagem para a Forma modal: 1(Fator de carga = 32,4306)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A87964E" w14:textId="77777777" w:rsidR="00465D7B" w:rsidRDefault="00465D7B" w:rsidP="00465D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0,000e+00</w:t>
                  </w:r>
                </w:p>
                <w:p w14:paraId="7335A636" w14:textId="0E9DE988" w:rsidR="00465D7B" w:rsidRPr="004D2956" w:rsidRDefault="00465D7B" w:rsidP="00465D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Nó: 336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9D1698D" w14:textId="77777777" w:rsidR="00465D7B" w:rsidRDefault="00465D7B" w:rsidP="00465D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4,335e-02</w:t>
                  </w:r>
                </w:p>
                <w:p w14:paraId="6C365795" w14:textId="61CB0084" w:rsidR="00465D7B" w:rsidRPr="004D2956" w:rsidRDefault="00465D7B" w:rsidP="00465D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Nó: 15012</w:t>
                  </w:r>
                </w:p>
              </w:tc>
            </w:tr>
            <w:tr w:rsidR="00465D7B" w14:paraId="352AAF00" w14:textId="77777777" w:rsidTr="008A3AC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24D17A" w14:textId="30E1768D" w:rsidR="00465D7B" w:rsidRDefault="00465D7B" w:rsidP="00465D7B">
                  <w:pPr>
                    <w:jc w:val="center"/>
                    <w:rPr>
                      <w:rStyle w:val="Forte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48DBD7D" wp14:editId="5D425CF8">
                        <wp:extent cx="6646545" cy="3465830"/>
                        <wp:effectExtent l="0" t="0" r="1905" b="1270"/>
                        <wp:docPr id="26" name="Imagem 2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65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850C03" w14:textId="458601F8" w:rsidR="00465D7B" w:rsidRPr="004D2956" w:rsidRDefault="00465D7B" w:rsidP="00465D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Montagem-Flambagem 2-Amplitude-Amplitude1</w:t>
                  </w:r>
                </w:p>
              </w:tc>
            </w:tr>
          </w:tbl>
          <w:p w14:paraId="3718F366" w14:textId="418859A8" w:rsidR="00465D7B" w:rsidRDefault="00465D7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187"/>
              <w:gridCol w:w="7018"/>
            </w:tblGrid>
            <w:tr w:rsidR="00465D7B" w14:paraId="4385D365" w14:textId="77777777" w:rsidTr="00465D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2084CC4" w14:textId="2B6B71E3" w:rsidR="00465D7B" w:rsidRDefault="00465D7B" w:rsidP="00465D7B">
                  <w:r>
                    <w:t>Nome</w:t>
                  </w:r>
                </w:p>
              </w:tc>
              <w:tc>
                <w:tcPr>
                  <w:tcW w:w="7736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E8A87BB" w14:textId="444D95A1" w:rsidR="00465D7B" w:rsidRDefault="00465D7B" w:rsidP="00465D7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Tipo</w:t>
                  </w:r>
                </w:p>
              </w:tc>
            </w:tr>
            <w:tr w:rsidR="00465D7B" w14:paraId="56BD53F6" w14:textId="77777777" w:rsidTr="00F541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00BA7F5" w14:textId="08E6B7C6" w:rsidR="00465D7B" w:rsidRPr="004D2956" w:rsidRDefault="00465D7B" w:rsidP="00465D7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Deslocamento1</w:t>
                  </w:r>
                </w:p>
              </w:tc>
              <w:tc>
                <w:tcPr>
                  <w:tcW w:w="7736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9D836DB" w14:textId="2334028B" w:rsidR="00465D7B" w:rsidRPr="004D2956" w:rsidRDefault="00465D7B" w:rsidP="00465D7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Forma deformada</w:t>
                  </w:r>
                </w:p>
              </w:tc>
            </w:tr>
            <w:tr w:rsidR="00465D7B" w14:paraId="01518730" w14:textId="77777777" w:rsidTr="00465D7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4AED7E" w14:textId="79CC8588" w:rsidR="00465D7B" w:rsidRDefault="00465D7B" w:rsidP="00465D7B">
                  <w:pPr>
                    <w:jc w:val="center"/>
                    <w:rPr>
                      <w:rStyle w:val="Forte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362BBBE7" wp14:editId="69928603">
                        <wp:extent cx="6646545" cy="3465830"/>
                        <wp:effectExtent l="0" t="0" r="1905" b="1270"/>
                        <wp:docPr id="27" name="Imagem 2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65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85CE8B" w14:textId="78B58F89" w:rsidR="00465D7B" w:rsidRPr="004D2956" w:rsidRDefault="00465D7B" w:rsidP="00465D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Montagem-Flambagem 2-Deslocamento-Deslocamento1</w:t>
                  </w:r>
                </w:p>
              </w:tc>
            </w:tr>
          </w:tbl>
          <w:p w14:paraId="26E466E3" w14:textId="77777777" w:rsidR="00465D7B" w:rsidRPr="000B04D4" w:rsidRDefault="00465D7B" w:rsidP="000A7C6B"/>
          <w:bookmarkEnd w:id="17"/>
          <w:bookmarkEnd w:id="18"/>
          <w:bookmarkEnd w:id="19"/>
          <w:p w14:paraId="38381393" w14:textId="5D47BC9A" w:rsidR="00EC2432" w:rsidRDefault="00465D7B" w:rsidP="000A7C6B">
            <w:pPr>
              <w:rPr>
                <w:rStyle w:val="Forte"/>
              </w:rPr>
            </w:pPr>
            <w:r>
              <w:rPr>
                <w:rStyle w:val="Forte"/>
              </w:rPr>
              <w:t>Lista de modos</w:t>
            </w:r>
          </w:p>
          <w:tbl>
            <w:tblPr>
              <w:tblStyle w:val="ListaClara-nfase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2490"/>
            </w:tblGrid>
            <w:tr w:rsidR="00465D7B" w14:paraId="5C81E2B6" w14:textId="77777777" w:rsidTr="00465D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83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A53B090" w14:textId="48448EFD" w:rsidR="00465D7B" w:rsidRPr="004E282D" w:rsidRDefault="00465D7B" w:rsidP="009D29C5">
                  <w:pPr>
                    <w:jc w:val="center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Número do modo</w:t>
                  </w:r>
                </w:p>
              </w:tc>
              <w:tc>
                <w:tcPr>
                  <w:tcW w:w="2490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7A96D10" w14:textId="4F9DEA4C" w:rsidR="00465D7B" w:rsidRPr="004E282D" w:rsidRDefault="00465D7B" w:rsidP="009D29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Fator de carga</w:t>
                  </w:r>
                </w:p>
              </w:tc>
            </w:tr>
            <w:tr w:rsidR="00465D7B" w14:paraId="3EF33005" w14:textId="77777777" w:rsidTr="00465D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83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7DE3480A" w14:textId="44DC98BC" w:rsidR="00465D7B" w:rsidRPr="00AD5FBA" w:rsidRDefault="00465D7B" w:rsidP="009D29C5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1</w:t>
                  </w:r>
                </w:p>
              </w:tc>
              <w:tc>
                <w:tcPr>
                  <w:tcW w:w="249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134FA55E" w14:textId="65E3CF67" w:rsidR="00465D7B" w:rsidRDefault="00465D7B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32,431</w:t>
                  </w:r>
                </w:p>
              </w:tc>
            </w:tr>
          </w:tbl>
          <w:p w14:paraId="12860B75" w14:textId="77777777" w:rsidR="00EC2432" w:rsidRDefault="00EC2432" w:rsidP="000A7C6B">
            <w:pPr>
              <w:rPr>
                <w:b/>
                <w:bCs/>
              </w:rPr>
            </w:pPr>
          </w:p>
          <w:p w14:paraId="25415133" w14:textId="2EBAF3F3" w:rsidR="00EC2432" w:rsidRDefault="00EC2432" w:rsidP="000A7C6B"/>
        </w:tc>
      </w:tr>
    </w:tbl>
    <w:p w14:paraId="5F2082D3" w14:textId="77777777" w:rsidR="000B1701" w:rsidRDefault="000B1701" w:rsidP="000B17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49A011CC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7141CC2" w14:textId="62AD3C0A" w:rsidR="000B1701" w:rsidRDefault="00465D7B" w:rsidP="00465D7B">
            <w:pPr>
              <w:pStyle w:val="Ttulo1"/>
            </w:pPr>
            <w:bookmarkStart w:id="21" w:name="_Toc107568459"/>
            <w:r>
              <w:t>Conclusão</w:t>
            </w:r>
            <w:bookmarkEnd w:id="21"/>
          </w:p>
        </w:tc>
      </w:tr>
    </w:tbl>
    <w:p w14:paraId="198B1DE6" w14:textId="38D4CB57" w:rsidR="00AC3438" w:rsidRPr="00AC3438" w:rsidRDefault="00AC3438" w:rsidP="00FE0924"/>
    <w:sectPr w:rsidR="00AC3438" w:rsidRPr="00AC3438" w:rsidSect="00465D7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9DDF1" w14:textId="77777777" w:rsidR="00465D7B" w:rsidRDefault="00465D7B" w:rsidP="00F25CD7">
      <w:pPr>
        <w:spacing w:after="0" w:line="240" w:lineRule="auto"/>
      </w:pPr>
      <w:r>
        <w:separator/>
      </w:r>
    </w:p>
  </w:endnote>
  <w:endnote w:type="continuationSeparator" w:id="0">
    <w:p w14:paraId="30A5CA87" w14:textId="77777777" w:rsidR="00465D7B" w:rsidRDefault="00465D7B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E1D1B" w14:textId="77777777" w:rsidR="00DC4D2F" w:rsidRDefault="00DC4D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14:paraId="48E7D558" w14:textId="77777777" w:rsidTr="003E1AE9">
      <w:tc>
        <w:tcPr>
          <w:tcW w:w="867" w:type="pct"/>
        </w:tcPr>
        <w:p w14:paraId="4F8C84BE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22A892F" wp14:editId="64DDD299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5CCD527A" w14:textId="2A99E004" w:rsidR="00DC4D2F" w:rsidRPr="00465D7B" w:rsidRDefault="00465D7B" w:rsidP="00E217C8">
          <w:pPr>
            <w:rPr>
              <w:rFonts w:asciiTheme="majorHAnsi" w:hAnsiTheme="majorHAnsi"/>
              <w:lang w:val="pt-BR"/>
            </w:rPr>
          </w:pPr>
          <w:r w:rsidRPr="00465D7B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pt-BR"/>
            </w:rPr>
            <w:t>Analisado com o SOLIDWORKS Simulation</w:t>
          </w:r>
        </w:p>
      </w:tc>
      <w:tc>
        <w:tcPr>
          <w:tcW w:w="2079" w:type="pct"/>
          <w:vAlign w:val="bottom"/>
        </w:tcPr>
        <w:p w14:paraId="4BE1E9E9" w14:textId="18131A64" w:rsidR="00DC4D2F" w:rsidRDefault="00465D7B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Simulação de Montagem</w:t>
          </w:r>
        </w:p>
      </w:tc>
      <w:tc>
        <w:tcPr>
          <w:tcW w:w="0" w:type="auto"/>
          <w:vAlign w:val="bottom"/>
        </w:tcPr>
        <w:p w14:paraId="34D77672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00F07A52" w14:textId="77777777" w:rsidR="00DC4D2F" w:rsidRPr="00BF0BC4" w:rsidRDefault="00DC4D2F" w:rsidP="00BF0BC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7508041B" w14:textId="77777777" w:rsidTr="00BF0BC4">
      <w:tc>
        <w:tcPr>
          <w:tcW w:w="1908" w:type="dxa"/>
        </w:tcPr>
        <w:p w14:paraId="6B86E734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CE5219B" wp14:editId="6D4711F8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3160A469" w14:textId="628D509F" w:rsidR="00DC4D2F" w:rsidRPr="00465D7B" w:rsidRDefault="00465D7B" w:rsidP="00BF0BC4">
          <w:pPr>
            <w:rPr>
              <w:rFonts w:asciiTheme="majorHAnsi" w:hAnsiTheme="majorHAnsi"/>
              <w:lang w:val="pt-BR"/>
            </w:rPr>
          </w:pPr>
          <w:r w:rsidRPr="00465D7B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pt-BR"/>
            </w:rPr>
            <w:t>Analisado com o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639026FC" w14:textId="4E2E4E5C" w:rsidR="00DC4D2F" w:rsidRDefault="00465D7B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Simulação de Montagem</w:t>
          </w:r>
        </w:p>
      </w:tc>
      <w:tc>
        <w:tcPr>
          <w:tcW w:w="360" w:type="dxa"/>
          <w:vAlign w:val="bottom"/>
        </w:tcPr>
        <w:p w14:paraId="2C347F65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F926569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CB02C" w14:textId="77777777" w:rsidR="00465D7B" w:rsidRDefault="00465D7B" w:rsidP="00F25CD7">
      <w:pPr>
        <w:spacing w:after="0" w:line="240" w:lineRule="auto"/>
      </w:pPr>
      <w:r>
        <w:separator/>
      </w:r>
    </w:p>
  </w:footnote>
  <w:footnote w:type="continuationSeparator" w:id="0">
    <w:p w14:paraId="3199EC8D" w14:textId="77777777" w:rsidR="00465D7B" w:rsidRDefault="00465D7B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EA9" w14:textId="77777777" w:rsidR="00DC4D2F" w:rsidRDefault="00DC4D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F1616" w14:textId="77777777" w:rsidR="00DC4D2F" w:rsidRDefault="00DC4D2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54BC4" w14:textId="77777777" w:rsidR="00DC4D2F" w:rsidRDefault="00DC4D2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7B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5D7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4F0D"/>
  <w15:docId w15:val="{94EE12F9-84FD-4DC7-B550-CB573499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BB5A1B"/>
    <w:rPr>
      <w:b/>
      <w:bCs/>
    </w:rPr>
  </w:style>
  <w:style w:type="paragraph" w:styleId="SemEspaamento">
    <w:name w:val="No Spacing"/>
    <w:uiPriority w:val="1"/>
    <w:qFormat/>
    <w:rsid w:val="00BB5A1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BB5A1B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5CD7"/>
  </w:style>
  <w:style w:type="paragraph" w:styleId="Rodap">
    <w:name w:val="footer"/>
    <w:basedOn w:val="Normal"/>
    <w:link w:val="Rodap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5CD7"/>
  </w:style>
  <w:style w:type="table" w:styleId="Tabelacomgrade">
    <w:name w:val="Table Grid"/>
    <w:basedOn w:val="Tabela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ela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3">
    <w:name w:val="Light List Accent 3"/>
    <w:basedOn w:val="Tabela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2">
    <w:name w:val="Light List Accent 2"/>
    <w:basedOn w:val="Tabela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801E6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staClara-nfase4">
    <w:name w:val="Light List Accent 4"/>
    <w:basedOn w:val="Tabela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ela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Mdia2-nfase1">
    <w:name w:val="Medium Grid 2 Accent 1"/>
    <w:basedOn w:val="Tabela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ela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radeMdia1-nfase6">
    <w:name w:val="Medium Grid 1 Accent 6"/>
    <w:basedOn w:val="Tabela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mentoClaro-nfase5">
    <w:name w:val="Light Shading Accent 5"/>
    <w:basedOn w:val="Tabela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theme" Target="theme/theme1.xml"/><Relationship Id="rId21" Type="http://schemas.openxmlformats.org/officeDocument/2006/relationships/image" Target="media/image15.jpeg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oter" Target="footer2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13</Pages>
  <Words>1191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Pyxis</dc:creator>
  <cp:lastModifiedBy>Pyxis</cp:lastModifiedBy>
  <cp:revision>1</cp:revision>
  <dcterms:created xsi:type="dcterms:W3CDTF">2022-07-01T14:46:00Z</dcterms:created>
  <dcterms:modified xsi:type="dcterms:W3CDTF">2022-07-01T14:47:00Z</dcterms:modified>
</cp:coreProperties>
</file>